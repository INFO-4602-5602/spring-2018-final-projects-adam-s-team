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7892E0E" w14:textId="77777777" w:rsidR="00036DA3" w:rsidRDefault="00036DA3">
      <w:pPr>
        <w:pStyle w:val="Title"/>
      </w:pPr>
      <w:r>
        <w:t xml:space="preserve">Characteristics of a Successful </w:t>
      </w:r>
      <w:proofErr w:type="spellStart"/>
      <w:r>
        <w:t>Reddit</w:t>
      </w:r>
      <w:proofErr w:type="spellEnd"/>
      <w:r>
        <w:t xml:space="preserve"> Post</w:t>
      </w:r>
    </w:p>
    <w:p w14:paraId="14B8C8FF" w14:textId="77777777" w:rsidR="00036DA3" w:rsidRDefault="00036DA3">
      <w:pPr>
        <w:sectPr w:rsidR="00036DA3">
          <w:type w:val="continuous"/>
          <w:pgSz w:w="12240" w:h="15840" w:code="1"/>
          <w:pgMar w:top="1080" w:right="1080" w:bottom="1440" w:left="1080" w:header="720" w:footer="720" w:gutter="0"/>
          <w:cols w:space="720"/>
          <w:docGrid w:linePitch="360"/>
        </w:sectPr>
      </w:pPr>
    </w:p>
    <w:p w14:paraId="1003A66C" w14:textId="77777777" w:rsidR="00036DA3" w:rsidRDefault="00036DA3"/>
    <w:p w14:paraId="77143128" w14:textId="77777777" w:rsidR="00036DA3" w:rsidRPr="00175BFF" w:rsidRDefault="00696B95">
      <w:pPr>
        <w:pStyle w:val="AuthorInformation"/>
      </w:pPr>
      <w:r>
        <w:t xml:space="preserve">Stephen Smart, Emily Southern, </w:t>
      </w:r>
      <w:proofErr w:type="spellStart"/>
      <w:r>
        <w:t>Shruthi</w:t>
      </w:r>
      <w:proofErr w:type="spellEnd"/>
      <w:r>
        <w:t xml:space="preserve"> </w:t>
      </w:r>
      <w:proofErr w:type="spellStart"/>
      <w:r>
        <w:t>Sukumar</w:t>
      </w:r>
      <w:proofErr w:type="spellEnd"/>
      <w:r>
        <w:t>, and Adam Winchell*</w:t>
      </w:r>
    </w:p>
    <w:p w14:paraId="5CAEC703" w14:textId="77777777" w:rsidR="00036DA3" w:rsidRPr="00175BFF" w:rsidRDefault="00696B95" w:rsidP="00036DA3">
      <w:pPr>
        <w:pStyle w:val="Affiliation"/>
      </w:pPr>
      <w:r>
        <w:t>University of Colorado Boulder</w:t>
      </w:r>
      <w:r w:rsidR="00036DA3">
        <w:t xml:space="preserve"> – INFO 4602/5602 – </w:t>
      </w:r>
      <w:proofErr w:type="gramStart"/>
      <w:r w:rsidR="00036DA3">
        <w:t>Spring</w:t>
      </w:r>
      <w:proofErr w:type="gramEnd"/>
      <w:r w:rsidR="00036DA3">
        <w:t xml:space="preserve"> 2018</w:t>
      </w:r>
    </w:p>
    <w:p w14:paraId="3815A51E" w14:textId="77777777" w:rsidR="00036DA3" w:rsidRDefault="00036DA3"/>
    <w:p w14:paraId="316C405F" w14:textId="77777777" w:rsidR="00036DA3" w:rsidRDefault="00036DA3">
      <w:pPr>
        <w:sectPr w:rsidR="00036DA3">
          <w:type w:val="continuous"/>
          <w:pgSz w:w="12240" w:h="15840" w:code="1"/>
          <w:pgMar w:top="1080" w:right="1080" w:bottom="1440" w:left="1080" w:header="720" w:footer="720" w:gutter="0"/>
          <w:cols w:space="720"/>
          <w:docGrid w:linePitch="360"/>
        </w:sectPr>
      </w:pPr>
    </w:p>
    <w:p w14:paraId="20EE5980" w14:textId="77777777" w:rsidR="00036DA3" w:rsidRPr="00175BFF" w:rsidRDefault="00076179" w:rsidP="007C538E">
      <w:pPr>
        <w:pStyle w:val="Abstract"/>
        <w:spacing w:line="276" w:lineRule="auto"/>
      </w:pPr>
      <w:r w:rsidRPr="00175BFF">
        <w:lastRenderedPageBreak/>
        <w:t>Abstract</w:t>
      </w:r>
    </w:p>
    <w:p w14:paraId="72EC46EF" w14:textId="74CF3BEA" w:rsidR="00036DA3" w:rsidRPr="00A073AE" w:rsidRDefault="00A073AE" w:rsidP="007C538E">
      <w:pPr>
        <w:pStyle w:val="BodyNoIndent"/>
      </w:pPr>
      <w:r w:rsidRPr="00A073AE">
        <w:t xml:space="preserve">The goal of this project was to determine the characteristics of a successful </w:t>
      </w:r>
      <w:proofErr w:type="spellStart"/>
      <w:r w:rsidRPr="00A073AE">
        <w:t>Reddit</w:t>
      </w:r>
      <w:proofErr w:type="spellEnd"/>
      <w:r w:rsidRPr="00A073AE">
        <w:t xml:space="preserve"> post. We analyzed data from eight </w:t>
      </w:r>
      <w:proofErr w:type="spellStart"/>
      <w:r w:rsidRPr="00A073AE">
        <w:t>subreddits</w:t>
      </w:r>
      <w:proofErr w:type="spellEnd"/>
      <w:r w:rsidRPr="00A073AE">
        <w:t xml:space="preserve"> consisting of text-only posts. We created three visualizations to assist </w:t>
      </w:r>
      <w:proofErr w:type="spellStart"/>
      <w:r w:rsidRPr="00A073AE">
        <w:t>Reddit</w:t>
      </w:r>
      <w:proofErr w:type="spellEnd"/>
      <w:r w:rsidRPr="00A073AE">
        <w:t xml:space="preserve"> users interested in generating the most karma. The first visualization shows the mean karma score for different topics across </w:t>
      </w:r>
      <w:r w:rsidR="00AF4F45">
        <w:t xml:space="preserve">all of our </w:t>
      </w:r>
      <w:proofErr w:type="spellStart"/>
      <w:r w:rsidR="00AF4F45">
        <w:t>subreddits</w:t>
      </w:r>
      <w:proofErr w:type="spellEnd"/>
      <w:r w:rsidR="00AF4F45">
        <w:t xml:space="preserve">. </w:t>
      </w:r>
      <w:r w:rsidR="00161F5A">
        <w:t>The second</w:t>
      </w:r>
      <w:r w:rsidR="00161F5A" w:rsidRPr="00A073AE">
        <w:t xml:space="preserve"> visualization shows the number of posts within each </w:t>
      </w:r>
      <w:proofErr w:type="spellStart"/>
      <w:r w:rsidR="00161F5A" w:rsidRPr="00A073AE">
        <w:t>subreddit</w:t>
      </w:r>
      <w:proofErr w:type="spellEnd"/>
      <w:r w:rsidR="00161F5A" w:rsidRPr="00A073AE">
        <w:t xml:space="preserve">, as well as the number of those posts above </w:t>
      </w:r>
      <w:r w:rsidR="00161F5A">
        <w:t xml:space="preserve">and below </w:t>
      </w:r>
      <w:r w:rsidR="00161F5A" w:rsidRPr="00A073AE">
        <w:t xml:space="preserve">a given karma threshold. </w:t>
      </w:r>
      <w:r w:rsidR="00161F5A">
        <w:t>The third</w:t>
      </w:r>
      <w:r w:rsidRPr="00A073AE">
        <w:t xml:space="preserve"> visualization shows the mean karma score (normalized by the number of active users on that </w:t>
      </w:r>
      <w:proofErr w:type="spellStart"/>
      <w:r w:rsidRPr="00A073AE">
        <w:t>subreddit</w:t>
      </w:r>
      <w:proofErr w:type="spellEnd"/>
      <w:r w:rsidRPr="00A073AE">
        <w:t xml:space="preserve">) over time. In addition to supporting </w:t>
      </w:r>
      <w:proofErr w:type="spellStart"/>
      <w:r w:rsidRPr="00A073AE">
        <w:t>subreddit</w:t>
      </w:r>
      <w:proofErr w:type="spellEnd"/>
      <w:r w:rsidRPr="00A073AE">
        <w:t xml:space="preserve"> analysis, these visualizations also tell interesting stories about what happens within these </w:t>
      </w:r>
      <w:proofErr w:type="spellStart"/>
      <w:r w:rsidRPr="00A073AE">
        <w:t>subreddits</w:t>
      </w:r>
      <w:proofErr w:type="spellEnd"/>
      <w:r w:rsidRPr="00A073AE">
        <w:t>.</w:t>
      </w:r>
    </w:p>
    <w:p w14:paraId="6D6A2AF1" w14:textId="5B59990D" w:rsidR="00036DA3" w:rsidRPr="00FA1C86" w:rsidRDefault="00076179" w:rsidP="007C538E">
      <w:pPr>
        <w:pStyle w:val="IndexTerms"/>
        <w:spacing w:line="276" w:lineRule="auto"/>
      </w:pPr>
      <w:r w:rsidRPr="00D53A65">
        <w:rPr>
          <w:b/>
        </w:rPr>
        <w:t>Keywords</w:t>
      </w:r>
      <w:r>
        <w:t xml:space="preserve">: </w:t>
      </w:r>
      <w:proofErr w:type="spellStart"/>
      <w:r w:rsidR="006D5D65">
        <w:t>sub</w:t>
      </w:r>
      <w:r w:rsidR="00820545">
        <w:t>reddit</w:t>
      </w:r>
      <w:proofErr w:type="spellEnd"/>
      <w:r w:rsidR="00820545">
        <w:t>, topic model, D3.js</w:t>
      </w:r>
    </w:p>
    <w:p w14:paraId="1CFE63F4" w14:textId="77777777" w:rsidR="00036DA3" w:rsidRPr="007D0943" w:rsidRDefault="00076179" w:rsidP="007C538E">
      <w:pPr>
        <w:pStyle w:val="Heading1"/>
        <w:spacing w:line="276" w:lineRule="auto"/>
      </w:pPr>
      <w:r>
        <w:t>Introduction</w:t>
      </w:r>
    </w:p>
    <w:p w14:paraId="4E9FA60F" w14:textId="638E1EC0" w:rsidR="00A073AE" w:rsidRDefault="00A073AE" w:rsidP="007C538E">
      <w:pPr>
        <w:pStyle w:val="BodyNoIndent"/>
      </w:pPr>
      <w:proofErr w:type="spellStart"/>
      <w:r w:rsidRPr="00A073AE">
        <w:t>Reddit</w:t>
      </w:r>
      <w:proofErr w:type="spellEnd"/>
      <w:r w:rsidRPr="00A073AE">
        <w:t xml:space="preserve"> is a popular social news and media aggregation website. Registered users submit content, such as text posts, links, and images, to user-created communities called ‘</w:t>
      </w:r>
      <w:proofErr w:type="spellStart"/>
      <w:r w:rsidRPr="00A073AE">
        <w:t>subreddits</w:t>
      </w:r>
      <w:proofErr w:type="spellEnd"/>
      <w:r w:rsidRPr="00A073AE">
        <w:t xml:space="preserve">’. These communities cover a wide range of topics including, but not limited to, news, science, movies, video games, music, books, and food. Some </w:t>
      </w:r>
      <w:proofErr w:type="spellStart"/>
      <w:r w:rsidRPr="00A073AE">
        <w:t>subreddits</w:t>
      </w:r>
      <w:proofErr w:type="spellEnd"/>
      <w:r w:rsidRPr="00A073AE">
        <w:t xml:space="preserve"> allow for text-only submissions, which we focus on here. Specifically, we chose to analyze a collection of </w:t>
      </w:r>
      <w:proofErr w:type="spellStart"/>
      <w:r w:rsidRPr="00A073AE">
        <w:t>subreddits</w:t>
      </w:r>
      <w:proofErr w:type="spellEnd"/>
      <w:r w:rsidRPr="00A073AE">
        <w:t xml:space="preserve"> dedicated to posts asking focused questions. These are communities like </w:t>
      </w:r>
      <w:proofErr w:type="spellStart"/>
      <w:r w:rsidRPr="00A073AE">
        <w:t>AskHistorians</w:t>
      </w:r>
      <w:proofErr w:type="spellEnd"/>
      <w:r w:rsidRPr="00A073AE">
        <w:t xml:space="preserve">, </w:t>
      </w:r>
      <w:proofErr w:type="spellStart"/>
      <w:r w:rsidRPr="00A073AE">
        <w:t>AskScience</w:t>
      </w:r>
      <w:proofErr w:type="spellEnd"/>
      <w:r w:rsidRPr="00A073AE">
        <w:t xml:space="preserve">, and </w:t>
      </w:r>
      <w:proofErr w:type="spellStart"/>
      <w:r w:rsidRPr="00A073AE">
        <w:t>AskCulinary</w:t>
      </w:r>
      <w:proofErr w:type="spellEnd"/>
      <w:r w:rsidRPr="00A073AE">
        <w:t xml:space="preserve">, where members of the </w:t>
      </w:r>
      <w:proofErr w:type="spellStart"/>
      <w:r w:rsidRPr="00A073AE">
        <w:t>subreddit</w:t>
      </w:r>
      <w:proofErr w:type="spellEnd"/>
      <w:r w:rsidRPr="00A073AE">
        <w:t xml:space="preserve"> pose a question specific to the given community and experts within the community collectively provide their perspectives on the answer.</w:t>
      </w:r>
    </w:p>
    <w:p w14:paraId="32F8BD62" w14:textId="362A4C25" w:rsidR="002E58AD" w:rsidRPr="00A073AE" w:rsidRDefault="002E58AD" w:rsidP="007C538E">
      <w:pPr>
        <w:pStyle w:val="BodyNoIndent"/>
      </w:pPr>
      <w:r w:rsidRPr="00A073AE">
        <w:t xml:space="preserve">Each user who views a post can choose to either up-vote (i.e. like the post) or down-vote the post. The sum of the up-votes and down-votes, treated as +1 and -1, respectively, is defined as the karma of the post, which serves as a proxy for the success of a post. We aim to determine the characteristics of a successful text-only post in various Ask-based </w:t>
      </w:r>
      <w:proofErr w:type="spellStart"/>
      <w:r w:rsidRPr="00A073AE">
        <w:t>subreddits</w:t>
      </w:r>
      <w:proofErr w:type="spellEnd"/>
      <w:r w:rsidRPr="00A073AE">
        <w:t xml:space="preserve">. These findings can be used to assist </w:t>
      </w:r>
      <w:proofErr w:type="spellStart"/>
      <w:r w:rsidRPr="00A073AE">
        <w:t>Reddit</w:t>
      </w:r>
      <w:proofErr w:type="spellEnd"/>
      <w:r w:rsidRPr="00A073AE">
        <w:t xml:space="preserve"> users interested in generating the most</w:t>
      </w:r>
      <w:r>
        <w:t xml:space="preserve"> karma.</w:t>
      </w:r>
    </w:p>
    <w:p w14:paraId="0BA28F22" w14:textId="28AA86E3" w:rsidR="00036DA3" w:rsidRDefault="00696B95" w:rsidP="007C538E">
      <w:pPr>
        <w:pStyle w:val="Heading1"/>
        <w:spacing w:line="276" w:lineRule="auto"/>
      </w:pPr>
      <w:r>
        <w:t>Related Works</w:t>
      </w:r>
    </w:p>
    <w:p w14:paraId="71DA67DA" w14:textId="48B45833" w:rsidR="002E58AD" w:rsidRPr="002E58AD" w:rsidRDefault="002E58AD" w:rsidP="007C538E">
      <w:pPr>
        <w:pStyle w:val="BodyNoIndent"/>
      </w:pPr>
      <w:r w:rsidRPr="002E58AD">
        <w:t>Our research be</w:t>
      </w:r>
      <w:r w:rsidR="00161F5A">
        <w:t xml:space="preserve">gan with trying to understand </w:t>
      </w:r>
      <w:proofErr w:type="spellStart"/>
      <w:r w:rsidR="00161F5A">
        <w:t>Reddit’s</w:t>
      </w:r>
      <w:proofErr w:type="spellEnd"/>
      <w:r w:rsidRPr="002E58AD">
        <w:t xml:space="preserve"> algorithm in displaying posts [7]. </w:t>
      </w:r>
      <w:proofErr w:type="spellStart"/>
      <w:r w:rsidRPr="002E58AD">
        <w:t>Reddit’s</w:t>
      </w:r>
      <w:proofErr w:type="spellEnd"/>
      <w:r w:rsidRPr="002E58AD">
        <w:t xml:space="preserve"> core object is to prioritize new posts as </w:t>
      </w:r>
      <w:r w:rsidR="00161F5A">
        <w:t>to keep content fresh for users;</w:t>
      </w:r>
      <w:r w:rsidRPr="002E58AD">
        <w:t xml:space="preserve"> as a result</w:t>
      </w:r>
      <w:r w:rsidR="00161F5A">
        <w:t>,</w:t>
      </w:r>
      <w:r w:rsidRPr="002E58AD">
        <w:t xml:space="preserve"> newer posts are prioritized over older ones.</w:t>
      </w:r>
    </w:p>
    <w:p w14:paraId="62CF1B0B" w14:textId="3F34615E" w:rsidR="002E58AD" w:rsidRPr="002E58AD" w:rsidRDefault="002E58AD" w:rsidP="007C538E">
      <w:pPr>
        <w:pStyle w:val="BodyNoIndent"/>
      </w:pPr>
      <w:r w:rsidRPr="002E58AD">
        <w:t>Due to</w:t>
      </w:r>
      <w:r w:rsidR="00161F5A">
        <w:t xml:space="preserve"> </w:t>
      </w:r>
      <w:proofErr w:type="spellStart"/>
      <w:r w:rsidR="00161F5A">
        <w:t>Reddit’s</w:t>
      </w:r>
      <w:proofErr w:type="spellEnd"/>
      <w:r w:rsidR="00161F5A">
        <w:t xml:space="preserve"> relative obscurity</w:t>
      </w:r>
      <w:r w:rsidRPr="002E58AD">
        <w:t xml:space="preserve">, we looked for publications about </w:t>
      </w:r>
      <w:r w:rsidR="00161F5A">
        <w:t xml:space="preserve">a different social media platform, Twitter, as the two </w:t>
      </w:r>
      <w:r w:rsidRPr="002E58AD">
        <w:t xml:space="preserve">are comparable for our intents and purposes. To that end, we found papers [3, 5, 8] </w:t>
      </w:r>
      <w:r>
        <w:t>that</w:t>
      </w:r>
      <w:r w:rsidRPr="002E58AD">
        <w:t xml:space="preserve"> have </w:t>
      </w:r>
      <w:r>
        <w:t xml:space="preserve">had </w:t>
      </w:r>
      <w:r w:rsidRPr="002E58AD">
        <w:t xml:space="preserve">modest success in predicting the </w:t>
      </w:r>
      <w:r w:rsidRPr="002E58AD">
        <w:lastRenderedPageBreak/>
        <w:t xml:space="preserve">popularity of tweets on Twitter. These methodologies incorporated the use of the content of the messages, temporal information, and </w:t>
      </w:r>
      <w:proofErr w:type="gramStart"/>
      <w:r w:rsidRPr="002E58AD">
        <w:t>meta</w:t>
      </w:r>
      <w:proofErr w:type="gramEnd"/>
      <w:r w:rsidRPr="002E58AD">
        <w:t xml:space="preserve"> data of the tweets for use in prediction. In [8] the authors use early </w:t>
      </w:r>
      <w:proofErr w:type="spellStart"/>
      <w:r w:rsidRPr="002E58AD">
        <w:t>retweeting</w:t>
      </w:r>
      <w:proofErr w:type="spellEnd"/>
      <w:r w:rsidRPr="002E58AD">
        <w:t xml:space="preserve"> data in order to anticipate </w:t>
      </w:r>
      <w:r w:rsidR="00161F5A">
        <w:t>the popularity of a tweet</w:t>
      </w:r>
      <w:proofErr w:type="gramStart"/>
      <w:r w:rsidR="00161F5A">
        <w:t>;</w:t>
      </w:r>
      <w:proofErr w:type="gramEnd"/>
      <w:r w:rsidR="00161F5A">
        <w:t xml:space="preserve"> the </w:t>
      </w:r>
      <w:proofErr w:type="spellStart"/>
      <w:r w:rsidR="00161F5A">
        <w:t>R</w:t>
      </w:r>
      <w:r w:rsidRPr="002E58AD">
        <w:t>eddit</w:t>
      </w:r>
      <w:proofErr w:type="spellEnd"/>
      <w:r w:rsidRPr="002E58AD">
        <w:t xml:space="preserve"> equivalent would be the comments on a post. Unfortunately, such a strategy would not necessarily work with the </w:t>
      </w:r>
      <w:proofErr w:type="spellStart"/>
      <w:r w:rsidRPr="002E58AD">
        <w:t>subreddits</w:t>
      </w:r>
      <w:proofErr w:type="spellEnd"/>
      <w:r w:rsidRPr="002E58AD">
        <w:t xml:space="preserve"> </w:t>
      </w:r>
      <w:r w:rsidR="00161F5A">
        <w:t>analyzed</w:t>
      </w:r>
      <w:r w:rsidRPr="002E58AD">
        <w:t xml:space="preserve"> due </w:t>
      </w:r>
      <w:r w:rsidR="00161F5A">
        <w:t>to the strict moderation of which</w:t>
      </w:r>
      <w:r w:rsidRPr="002E58AD">
        <w:t xml:space="preserve"> comments are considered relevant to the post at hand.</w:t>
      </w:r>
    </w:p>
    <w:p w14:paraId="3E4D50C9" w14:textId="2C0384E8" w:rsidR="002E58AD" w:rsidRPr="002E58AD" w:rsidRDefault="00161F5A" w:rsidP="007C538E">
      <w:pPr>
        <w:pStyle w:val="BodyNoIndent"/>
      </w:pPr>
      <w:r>
        <w:t>D3 is a JavaS</w:t>
      </w:r>
      <w:r w:rsidR="002E58AD" w:rsidRPr="002E58AD">
        <w:t>cript library that allows developers to map ob</w:t>
      </w:r>
      <w:r w:rsidR="00030CD6">
        <w:t>jects to the DOM [2], and</w:t>
      </w:r>
      <w:r w:rsidR="002E58AD" w:rsidRPr="002E58AD">
        <w:t xml:space="preserve"> is a powerful tool in visualizing data online. We wanted to create an experience where users could explore what it means to cre</w:t>
      </w:r>
      <w:r w:rsidR="00030CD6">
        <w:t xml:space="preserve">ate a successful </w:t>
      </w:r>
      <w:proofErr w:type="spellStart"/>
      <w:r w:rsidR="00030CD6">
        <w:t>Reddit</w:t>
      </w:r>
      <w:proofErr w:type="spellEnd"/>
      <w:r w:rsidR="00030CD6">
        <w:t xml:space="preserve"> post. T</w:t>
      </w:r>
      <w:r w:rsidR="002E58AD" w:rsidRPr="002E58AD">
        <w:t>hus</w:t>
      </w:r>
      <w:r w:rsidR="00030CD6">
        <w:t>, D3 was the</w:t>
      </w:r>
      <w:r w:rsidR="002E58AD" w:rsidRPr="002E58AD">
        <w:t xml:space="preserve"> obvious candidate for allowing the types of interactions we </w:t>
      </w:r>
      <w:r w:rsidR="00030CD6">
        <w:t>desired</w:t>
      </w:r>
      <w:r w:rsidR="002E58AD" w:rsidRPr="002E58AD">
        <w:t>.  S</w:t>
      </w:r>
      <w:r w:rsidR="00030CD6">
        <w:t>ince our visualizations include</w:t>
      </w:r>
      <w:r w:rsidR="002E58AD" w:rsidRPr="002E58AD">
        <w:t xml:space="preserve"> animations, we researched whether this could possibly detract from the user’s ability to analyze trends and d</w:t>
      </w:r>
      <w:r w:rsidR="00030CD6">
        <w:t xml:space="preserve">etermine what comprises a successful </w:t>
      </w:r>
      <w:proofErr w:type="spellStart"/>
      <w:r w:rsidR="00030CD6">
        <w:t>R</w:t>
      </w:r>
      <w:r w:rsidR="002E58AD" w:rsidRPr="002E58AD">
        <w:t>eddit</w:t>
      </w:r>
      <w:proofErr w:type="spellEnd"/>
      <w:r w:rsidR="002E58AD" w:rsidRPr="002E58AD">
        <w:t xml:space="preserve"> post. The work done by [6] showed that while </w:t>
      </w:r>
      <w:r w:rsidR="00030CD6">
        <w:t>animations can detract from visualizations’</w:t>
      </w:r>
      <w:r w:rsidR="002E58AD" w:rsidRPr="002E58AD">
        <w:t xml:space="preserve"> effectiveness, it comes with the boon of being more fun and engaging. Thus</w:t>
      </w:r>
      <w:r w:rsidR="00030CD6">
        <w:t>,</w:t>
      </w:r>
      <w:r w:rsidR="002E58AD" w:rsidRPr="002E58AD">
        <w:t xml:space="preserve"> one must strike a balance in the </w:t>
      </w:r>
      <w:r w:rsidR="00030CD6">
        <w:t xml:space="preserve">use of </w:t>
      </w:r>
      <w:r w:rsidR="002E58AD" w:rsidRPr="002E58AD">
        <w:t>animations, as to not detract too much from the effectiveness of the visualization.</w:t>
      </w:r>
    </w:p>
    <w:p w14:paraId="7659D0CF" w14:textId="40AF82E7" w:rsidR="00036DA3" w:rsidRDefault="002E58AD" w:rsidP="007C538E">
      <w:pPr>
        <w:pStyle w:val="BodyNoIndent"/>
      </w:pPr>
      <w:r w:rsidRPr="002E58AD">
        <w:t>Data storytelling is more effective when visualizations are memorable and engaging [4]. Thus</w:t>
      </w:r>
      <w:r w:rsidR="00030CD6">
        <w:t>,</w:t>
      </w:r>
      <w:r w:rsidRPr="002E58AD">
        <w:t xml:space="preserve"> we included animations at the potential cos</w:t>
      </w:r>
      <w:r w:rsidR="00030CD6">
        <w:t xml:space="preserve">t of effectiveness and chose </w:t>
      </w:r>
      <w:r w:rsidRPr="002E58AD">
        <w:t xml:space="preserve">not </w:t>
      </w:r>
      <w:r w:rsidR="00030CD6">
        <w:t xml:space="preserve">to </w:t>
      </w:r>
      <w:r w:rsidRPr="002E58AD">
        <w:t xml:space="preserve">modify some of the less sensible topics recovered in the topic modeling. In regards to [1], Latent </w:t>
      </w:r>
      <w:proofErr w:type="spellStart"/>
      <w:r w:rsidRPr="002E58AD">
        <w:t>Dirichlet</w:t>
      </w:r>
      <w:proofErr w:type="spellEnd"/>
      <w:r w:rsidRPr="002E58AD">
        <w:t xml:space="preserve"> Allocation (LDA) has been shown to be a profoundly useful tool in the analysis of large corpuses of text. LDA is an unsupervis</w:t>
      </w:r>
      <w:r w:rsidR="00030CD6">
        <w:t>ed machine learning method that</w:t>
      </w:r>
      <w:r w:rsidRPr="002E58AD">
        <w:t xml:space="preserve"> takes in a corpus of documents and returns a set of topics that describe the corpus. Further, each document may then be assigned a distribution of topics that describes the content of the document.</w:t>
      </w:r>
    </w:p>
    <w:p w14:paraId="769E2E4A" w14:textId="03C0C9B2" w:rsidR="00036DA3" w:rsidRDefault="002E58AD" w:rsidP="007C538E">
      <w:pPr>
        <w:pStyle w:val="Heading1"/>
        <w:spacing w:line="276" w:lineRule="auto"/>
      </w:pPr>
      <w:r>
        <w:rPr>
          <w:sz w:val="20"/>
        </w:rPr>
        <w:pict w14:anchorId="06730448">
          <v:shapetype id="_x0000_t202" coordsize="21600,21600" o:spt="202" path="m0,0l0,21600,21600,21600,21600,0xe">
            <v:stroke joinstyle="miter"/>
            <v:path gradientshapeok="t" o:connecttype="rect"/>
          </v:shapetype>
          <v:shape id="_x0000_s1027" type="#_x0000_t202" style="position:absolute;left:0;text-align:left;margin-left:-270.2pt;margin-top:653.2pt;width:243pt;height:27pt;z-index:251658240;mso-wrap-distance-top:3.6pt;mso-position-vertical-relative:page" stroked="f" strokeweight="3pt">
            <v:textbox style="mso-next-textbox:#_x0000_s1027">
              <w:txbxContent>
                <w:p w14:paraId="32ACB86E" w14:textId="77777777" w:rsidR="00AF4F45" w:rsidRDefault="00AF4F45">
                  <w:pPr>
                    <w:pBdr>
                      <w:top w:val="single" w:sz="4" w:space="4" w:color="auto"/>
                    </w:pBdr>
                  </w:pPr>
                  <w:r>
                    <w:t xml:space="preserve">* </w:t>
                  </w:r>
                  <w:proofErr w:type="gramStart"/>
                  <w:r>
                    <w:t>adam.winchell@colorado.edu</w:t>
                  </w:r>
                  <w:proofErr w:type="gramEnd"/>
                </w:p>
              </w:txbxContent>
            </v:textbox>
            <w10:wrap type="topAndBottom" anchory="page"/>
          </v:shape>
        </w:pict>
      </w:r>
      <w:r w:rsidR="00076179">
        <w:t>D</w:t>
      </w:r>
      <w:r w:rsidR="00696B95">
        <w:t>escription of Project</w:t>
      </w:r>
    </w:p>
    <w:p w14:paraId="173B273B" w14:textId="34E9B228" w:rsidR="002E58AD" w:rsidRPr="002E58AD" w:rsidRDefault="002E58AD" w:rsidP="007C538E">
      <w:pPr>
        <w:pStyle w:val="BodyNoIndent"/>
      </w:pPr>
      <w:r w:rsidRPr="002E58AD">
        <w:t>We create</w:t>
      </w:r>
      <w:r w:rsidR="00FD0649">
        <w:t xml:space="preserve">d three visualizations to help </w:t>
      </w:r>
      <w:proofErr w:type="spellStart"/>
      <w:r w:rsidR="00FD0649">
        <w:t>R</w:t>
      </w:r>
      <w:r w:rsidRPr="002E58AD">
        <w:t>eddit</w:t>
      </w:r>
      <w:proofErr w:type="spellEnd"/>
      <w:r w:rsidRPr="002E58AD">
        <w:t xml:space="preserve"> users understand the characteristics of a successful </w:t>
      </w:r>
      <w:proofErr w:type="spellStart"/>
      <w:r w:rsidRPr="002E58AD">
        <w:t>subreddit</w:t>
      </w:r>
      <w:proofErr w:type="spellEnd"/>
      <w:r w:rsidRPr="002E58AD">
        <w:t xml:space="preserve"> post. Visualization 1 shows the topics of successful posts in a given </w:t>
      </w:r>
      <w:proofErr w:type="spellStart"/>
      <w:r w:rsidRPr="002E58AD">
        <w:t>subreddit</w:t>
      </w:r>
      <w:proofErr w:type="spellEnd"/>
      <w:r w:rsidRPr="002E58AD">
        <w:t xml:space="preserve">. It also provides information about which </w:t>
      </w:r>
      <w:proofErr w:type="spellStart"/>
      <w:r w:rsidRPr="002E58AD">
        <w:t>subreddit</w:t>
      </w:r>
      <w:proofErr w:type="spellEnd"/>
      <w:r w:rsidRPr="002E58AD">
        <w:t xml:space="preserve"> it is easiest to be successful in. Visualization 2 helps users decide which time of day to post in order to generate the most karma. Visualization 3 allows the user to define the karma threshold that distinguishes between a “good” and a “bad” post, and then displays the number of posts in each subjective category for each </w:t>
      </w:r>
      <w:proofErr w:type="spellStart"/>
      <w:r w:rsidRPr="002E58AD">
        <w:t>subreddit</w:t>
      </w:r>
      <w:proofErr w:type="spellEnd"/>
      <w:r w:rsidRPr="002E58AD">
        <w:t>.</w:t>
      </w:r>
    </w:p>
    <w:p w14:paraId="535CCC16" w14:textId="31058004" w:rsidR="002E58AD" w:rsidRPr="002E58AD" w:rsidRDefault="007C538E" w:rsidP="007C538E">
      <w:pPr>
        <w:pStyle w:val="BodyNoIndent"/>
      </w:pPr>
      <w:r>
        <w:pict w14:anchorId="4FF12637">
          <v:shape id="_x0000_s1026" type="#_x0000_t202" style="position:absolute;left:0;text-align:left;margin-left:-268pt;margin-top:680.75pt;width:243pt;height:36pt;z-index:251657216;mso-position-horizontal-relative:text;mso-position-vertical-relative:page" stroked="f">
            <v:textbox style="mso-next-textbox:#_x0000_s1026">
              <w:txbxContent>
                <w:p w14:paraId="65BFC28C" w14:textId="77777777" w:rsidR="00AF4F45" w:rsidRDefault="00AF4F45" w:rsidP="00036DA3">
                  <w:pPr>
                    <w:ind w:firstLine="0"/>
                  </w:pPr>
                  <w:r>
                    <w:t>LEAVE 0</w:t>
                  </w:r>
                  <w:proofErr w:type="gramStart"/>
                  <w:r>
                    <w:t>.5 INCH</w:t>
                  </w:r>
                  <w:proofErr w:type="gramEnd"/>
                  <w:r>
                    <w:t xml:space="preserve"> SPACE AT BOTTOM OF LEFT COLUMN ON FIRST PAGE FOR COPYRIGHT BLOCK</w:t>
                  </w:r>
                </w:p>
              </w:txbxContent>
            </v:textbox>
            <w10:wrap type="topAndBottom" anchory="page"/>
          </v:shape>
        </w:pict>
      </w:r>
      <w:r w:rsidR="002E58AD" w:rsidRPr="002E58AD">
        <w:t xml:space="preserve">We collected data from eight Ask-based </w:t>
      </w:r>
      <w:proofErr w:type="spellStart"/>
      <w:r w:rsidR="002E58AD" w:rsidRPr="002E58AD">
        <w:t>subreddits</w:t>
      </w:r>
      <w:proofErr w:type="spellEnd"/>
      <w:r w:rsidR="002E58AD" w:rsidRPr="002E58AD">
        <w:t xml:space="preserve"> using </w:t>
      </w:r>
      <w:proofErr w:type="spellStart"/>
      <w:r w:rsidR="002E58AD" w:rsidRPr="002E58AD">
        <w:t>Reddit's</w:t>
      </w:r>
      <w:proofErr w:type="spellEnd"/>
      <w:r w:rsidR="002E58AD" w:rsidRPr="002E58AD">
        <w:t xml:space="preserve"> provided Python API. We collected data over course of one week from the following </w:t>
      </w:r>
      <w:proofErr w:type="spellStart"/>
      <w:r w:rsidR="002E58AD" w:rsidRPr="002E58AD">
        <w:t>subreddits</w:t>
      </w:r>
      <w:proofErr w:type="spellEnd"/>
      <w:r w:rsidR="002E58AD" w:rsidRPr="002E58AD">
        <w:t xml:space="preserve">: </w:t>
      </w:r>
      <w:proofErr w:type="spellStart"/>
      <w:r w:rsidR="002E58AD" w:rsidRPr="002E58AD">
        <w:t>AskHistorians</w:t>
      </w:r>
      <w:proofErr w:type="spellEnd"/>
      <w:r w:rsidR="002E58AD" w:rsidRPr="002E58AD">
        <w:t xml:space="preserve">, </w:t>
      </w:r>
      <w:proofErr w:type="spellStart"/>
      <w:r w:rsidR="002E58AD" w:rsidRPr="002E58AD">
        <w:t>AskAcademia</w:t>
      </w:r>
      <w:proofErr w:type="spellEnd"/>
      <w:r w:rsidR="002E58AD" w:rsidRPr="002E58AD">
        <w:t xml:space="preserve">, </w:t>
      </w:r>
      <w:proofErr w:type="spellStart"/>
      <w:r w:rsidR="002E58AD" w:rsidRPr="002E58AD">
        <w:t>AskAnthropology</w:t>
      </w:r>
      <w:proofErr w:type="spellEnd"/>
      <w:r w:rsidR="002E58AD" w:rsidRPr="002E58AD">
        <w:t xml:space="preserve">, </w:t>
      </w:r>
      <w:proofErr w:type="spellStart"/>
      <w:r w:rsidR="002E58AD" w:rsidRPr="002E58AD">
        <w:t>AskCulinary</w:t>
      </w:r>
      <w:proofErr w:type="spellEnd"/>
      <w:r w:rsidR="002E58AD" w:rsidRPr="002E58AD">
        <w:t xml:space="preserve">, </w:t>
      </w:r>
      <w:proofErr w:type="spellStart"/>
      <w:r w:rsidR="002E58AD" w:rsidRPr="002E58AD">
        <w:t>AskMen</w:t>
      </w:r>
      <w:proofErr w:type="spellEnd"/>
      <w:r w:rsidR="002E58AD" w:rsidRPr="002E58AD">
        <w:t xml:space="preserve">, </w:t>
      </w:r>
      <w:proofErr w:type="spellStart"/>
      <w:r w:rsidR="002E58AD" w:rsidRPr="002E58AD">
        <w:t>AskScience</w:t>
      </w:r>
      <w:proofErr w:type="spellEnd"/>
      <w:r w:rsidR="002E58AD" w:rsidRPr="002E58AD">
        <w:t xml:space="preserve">, </w:t>
      </w:r>
      <w:proofErr w:type="spellStart"/>
      <w:r w:rsidR="002E58AD" w:rsidRPr="002E58AD">
        <w:t>AskSocialScience</w:t>
      </w:r>
      <w:proofErr w:type="spellEnd"/>
      <w:r w:rsidR="002E58AD" w:rsidRPr="002E58AD">
        <w:t xml:space="preserve">, </w:t>
      </w:r>
      <w:proofErr w:type="spellStart"/>
      <w:r w:rsidR="002E58AD" w:rsidRPr="002E58AD">
        <w:t>AskWomen</w:t>
      </w:r>
      <w:proofErr w:type="spellEnd"/>
      <w:r w:rsidR="002E58AD" w:rsidRPr="002E58AD">
        <w:t xml:space="preserve">. The process consisted of checking each </w:t>
      </w:r>
      <w:proofErr w:type="spellStart"/>
      <w:r w:rsidR="002E58AD" w:rsidRPr="002E58AD">
        <w:t>subreddit</w:t>
      </w:r>
      <w:proofErr w:type="spellEnd"/>
      <w:r w:rsidR="002E58AD" w:rsidRPr="002E58AD">
        <w:t xml:space="preserve"> every hour for new posts and recording the time the post was created (UTC), the number of users on the </w:t>
      </w:r>
      <w:proofErr w:type="spellStart"/>
      <w:r w:rsidR="002E58AD" w:rsidRPr="002E58AD">
        <w:t>subreddit</w:t>
      </w:r>
      <w:proofErr w:type="spellEnd"/>
      <w:r w:rsidR="002E58AD" w:rsidRPr="002E58AD">
        <w:t xml:space="preserve"> at the time of the post, and the title of the post. We recorded the karma of the post 24 hours after the post was made.</w:t>
      </w:r>
    </w:p>
    <w:p w14:paraId="2A0E570A" w14:textId="77777777" w:rsidR="002E58AD" w:rsidRPr="002E58AD" w:rsidRDefault="002E58AD" w:rsidP="007C538E">
      <w:pPr>
        <w:pStyle w:val="BodyNoIndent"/>
      </w:pPr>
    </w:p>
    <w:p w14:paraId="3EE49EE2" w14:textId="0F7BB0D2" w:rsidR="00036DA3" w:rsidRDefault="00FE1831" w:rsidP="007C538E">
      <w:pPr>
        <w:pStyle w:val="Heading2"/>
        <w:spacing w:line="276" w:lineRule="auto"/>
      </w:pPr>
      <w:r>
        <w:lastRenderedPageBreak/>
        <w:t>Visualization 1</w:t>
      </w:r>
    </w:p>
    <w:p w14:paraId="6A80D348" w14:textId="1D9157B5" w:rsidR="007C538E" w:rsidRPr="007C538E" w:rsidRDefault="0089155D" w:rsidP="007C538E">
      <w:pPr>
        <w:pStyle w:val="BodyNoIndent"/>
      </w:pPr>
      <w:r>
        <w:t xml:space="preserve">Our first visualization </w:t>
      </w:r>
      <w:r w:rsidR="006D5D65">
        <w:t>is a bubble chart showing</w:t>
      </w:r>
      <w:r>
        <w:t xml:space="preserve"> the </w:t>
      </w:r>
      <w:r w:rsidR="007C538E">
        <w:t xml:space="preserve">different topics </w:t>
      </w:r>
      <w:r w:rsidR="007C538E" w:rsidRPr="007C538E">
        <w:t xml:space="preserve">of posts in a given </w:t>
      </w:r>
      <w:proofErr w:type="spellStart"/>
      <w:r w:rsidR="007C538E" w:rsidRPr="007C538E">
        <w:t>subreddit</w:t>
      </w:r>
      <w:proofErr w:type="spellEnd"/>
      <w:r w:rsidR="007C538E" w:rsidRPr="007C538E">
        <w:t xml:space="preserve">, </w:t>
      </w:r>
      <w:r w:rsidR="007C538E">
        <w:t>generated using topic modeling.</w:t>
      </w:r>
    </w:p>
    <w:p w14:paraId="7876F5D2" w14:textId="6BDE6995" w:rsidR="006316EC" w:rsidRDefault="00FD0649" w:rsidP="006316EC">
      <w:pPr>
        <w:pStyle w:val="Caption"/>
        <w:ind w:left="173"/>
      </w:pPr>
      <w:r>
        <w:rPr>
          <w:noProof/>
        </w:rPr>
        <w:drawing>
          <wp:anchor distT="0" distB="0" distL="114300" distR="114300" simplePos="0" relativeHeight="251659264" behindDoc="0" locked="0" layoutInCell="1" allowOverlap="1" wp14:anchorId="6171129D" wp14:editId="4E856720">
            <wp:simplePos x="0" y="0"/>
            <wp:positionH relativeFrom="margin">
              <wp:posOffset>512445</wp:posOffset>
            </wp:positionH>
            <wp:positionV relativeFrom="paragraph">
              <wp:posOffset>11430</wp:posOffset>
            </wp:positionV>
            <wp:extent cx="2156460" cy="1847850"/>
            <wp:effectExtent l="0" t="0" r="0" b="0"/>
            <wp:wrapNone/>
            <wp:docPr id="43" name="Picture 43" descr="https://lh5.googleusercontent.com/50BSZaevY7KYUE1O11sa65clP4tH5gTX7a-RwvcOzm-dssTeaR4UvXJcRbLqO9xgV3RSuD7ci-32kctnqSAxbtk4SDMM6yQ3Tx92M-mLq-Pd5E03bz7SgUpVwB8gQR5D3BkAy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50BSZaevY7KYUE1O11sa65clP4tH5gTX7a-RwvcOzm-dssTeaR4UvXJcRbLqO9xgV3RSuD7ci-32kctnqSAxbtk4SDMM6yQ3Tx92M-mLq-Pd5E03bz7SgUpVwB8gQR5D3BkAyP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16291" w14:textId="77777777" w:rsidR="006316EC" w:rsidRDefault="006316EC" w:rsidP="006316EC">
      <w:pPr>
        <w:pStyle w:val="Caption"/>
        <w:ind w:left="173"/>
      </w:pPr>
    </w:p>
    <w:p w14:paraId="43EF1018" w14:textId="77777777" w:rsidR="006316EC" w:rsidRDefault="006316EC" w:rsidP="006316EC">
      <w:pPr>
        <w:pStyle w:val="Caption"/>
        <w:ind w:left="173"/>
      </w:pPr>
    </w:p>
    <w:p w14:paraId="45494422" w14:textId="77777777" w:rsidR="006316EC" w:rsidRDefault="006316EC" w:rsidP="006316EC">
      <w:pPr>
        <w:pStyle w:val="Caption"/>
        <w:ind w:left="173"/>
      </w:pPr>
    </w:p>
    <w:p w14:paraId="26C796E8" w14:textId="77777777" w:rsidR="006316EC" w:rsidRDefault="006316EC" w:rsidP="006316EC">
      <w:pPr>
        <w:pStyle w:val="Caption"/>
        <w:ind w:left="173"/>
      </w:pPr>
    </w:p>
    <w:p w14:paraId="51F511DB" w14:textId="77777777" w:rsidR="006316EC" w:rsidRDefault="006316EC" w:rsidP="006316EC">
      <w:pPr>
        <w:pStyle w:val="Caption"/>
        <w:ind w:left="173"/>
      </w:pPr>
    </w:p>
    <w:p w14:paraId="41BAD4A7" w14:textId="77777777" w:rsidR="006316EC" w:rsidRDefault="006316EC" w:rsidP="006316EC">
      <w:pPr>
        <w:pStyle w:val="Caption"/>
        <w:ind w:left="173"/>
      </w:pPr>
    </w:p>
    <w:p w14:paraId="377CD932" w14:textId="77777777" w:rsidR="006316EC" w:rsidRDefault="006316EC" w:rsidP="006316EC">
      <w:pPr>
        <w:pStyle w:val="Caption"/>
        <w:ind w:left="173"/>
      </w:pPr>
    </w:p>
    <w:p w14:paraId="4BA5146D" w14:textId="77777777" w:rsidR="006316EC" w:rsidRDefault="006316EC" w:rsidP="006316EC">
      <w:pPr>
        <w:pStyle w:val="Caption"/>
        <w:ind w:left="173"/>
      </w:pPr>
    </w:p>
    <w:p w14:paraId="3CEE77F7" w14:textId="21A176C5" w:rsidR="007C538E" w:rsidRDefault="006316EC" w:rsidP="006316EC">
      <w:pPr>
        <w:pStyle w:val="Caption"/>
        <w:numPr>
          <w:ilvl w:val="0"/>
          <w:numId w:val="13"/>
        </w:numPr>
        <w:ind w:left="900" w:right="302"/>
      </w:pPr>
      <w:r>
        <w:t>Screenshot of visualization 1: t</w:t>
      </w:r>
      <w:r w:rsidR="007C538E">
        <w:t>opic clusters by mean karma score</w:t>
      </w:r>
    </w:p>
    <w:p w14:paraId="3DEAEC45" w14:textId="77777777" w:rsidR="006316EC" w:rsidRPr="006316EC" w:rsidRDefault="006316EC" w:rsidP="006316EC"/>
    <w:p w14:paraId="17516144" w14:textId="64E00D37" w:rsidR="006D5D65" w:rsidRDefault="006D5D65" w:rsidP="007C538E">
      <w:pPr>
        <w:pStyle w:val="BodyNoIndent"/>
      </w:pPr>
      <w:r>
        <w:t xml:space="preserve">The </w:t>
      </w:r>
      <w:r w:rsidR="007C538E" w:rsidRPr="007C538E">
        <w:t xml:space="preserve">user can choose which </w:t>
      </w:r>
      <w:proofErr w:type="spellStart"/>
      <w:r w:rsidR="007C538E" w:rsidRPr="007C538E">
        <w:t>subreddit</w:t>
      </w:r>
      <w:proofErr w:type="spellEnd"/>
      <w:r w:rsidR="007C538E" w:rsidRPr="007C538E">
        <w:t xml:space="preserve"> to visualize by selecting it from the dropdown menu above the bubble chart. Each different colored bubble represents a different topic, which is displayed within the bubble along with the average karma score for posts that contain one of the words from the topic. The size of the bubble corresponds to the average karma of the posts included in that topic. Each topic contained ten words total, and we elected to display the top three words within the each bubble. We also used a redundant encoding (position and color) to distinguish topics. The size of the topic labels and mean karma </w:t>
      </w:r>
      <w:r w:rsidR="007C538E">
        <w:t xml:space="preserve">values are scaled according to </w:t>
      </w:r>
      <w:r w:rsidR="007C538E" w:rsidRPr="007C538E">
        <w:t>the size of the bubble they are contained in.</w:t>
      </w:r>
    </w:p>
    <w:p w14:paraId="3408E3F4" w14:textId="53E4C63F" w:rsidR="00036DA3" w:rsidRDefault="00FE1831" w:rsidP="007C538E">
      <w:pPr>
        <w:pStyle w:val="Heading2"/>
        <w:spacing w:line="276" w:lineRule="auto"/>
      </w:pPr>
      <w:r>
        <w:t>Visualization 2</w:t>
      </w:r>
    </w:p>
    <w:p w14:paraId="18F7CDEE" w14:textId="36E30C5B" w:rsidR="006316EC" w:rsidRDefault="007C538E" w:rsidP="007C538E">
      <w:pPr>
        <w:pStyle w:val="BodyNoIndent"/>
      </w:pPr>
      <w:r w:rsidRPr="007C538E">
        <w:t xml:space="preserve">Our second visualization is a stacked bar chart displaying the number of posts above and below a given karma threshold for each of the </w:t>
      </w:r>
      <w:proofErr w:type="spellStart"/>
      <w:r w:rsidRPr="007C538E">
        <w:t>subreddits</w:t>
      </w:r>
      <w:proofErr w:type="spellEnd"/>
      <w:r w:rsidRPr="007C538E">
        <w:t>. The user can change the threshold that differentiates between a “good” and “bad” post using the slider tool below the visualization. Every</w:t>
      </w:r>
      <w:r>
        <w:t xml:space="preserve"> </w:t>
      </w:r>
      <w:r w:rsidRPr="007C538E">
        <w:t>time the slider changes, the visualization animates by adjusting the number of posts that are greater than or equal to the specified karma threshold. The colors chosen were a medium blue (#00D HEX color code) to represent the number of posts greater than or equal to the karma threshold, and a medium red (#D00 HEX color code) to represent the number of posts less than the karma threshold. Red was chosen to represent posts will low karma since red is often associated with negative values or failure, although we do recognize that this is not true across all cultures. Blue was chosen to prevent color vision deficiencies from causing any problems.</w:t>
      </w:r>
    </w:p>
    <w:p w14:paraId="0F364126" w14:textId="45ACBD49" w:rsidR="006316EC" w:rsidRPr="006316EC" w:rsidRDefault="006316EC" w:rsidP="006316EC">
      <w:pPr>
        <w:ind w:firstLine="0"/>
        <w:jc w:val="left"/>
        <w:rPr>
          <w:rFonts w:ascii="Times New Roman" w:hAnsi="Times New Roman"/>
          <w:sz w:val="20"/>
          <w:lang w:val="en-US"/>
        </w:rPr>
      </w:pPr>
      <w:r>
        <w:rPr>
          <w:rFonts w:ascii="-webkit-standard" w:hAnsi="-webkit-standard"/>
          <w:noProof/>
          <w:color w:val="000000"/>
          <w:sz w:val="20"/>
          <w:lang w:val="en-US"/>
        </w:rPr>
        <w:drawing>
          <wp:anchor distT="0" distB="0" distL="114300" distR="114300" simplePos="0" relativeHeight="251661312" behindDoc="0" locked="0" layoutInCell="1" allowOverlap="1" wp14:anchorId="0EE66F2A" wp14:editId="6F5E8DFB">
            <wp:simplePos x="0" y="0"/>
            <wp:positionH relativeFrom="column">
              <wp:posOffset>142240</wp:posOffset>
            </wp:positionH>
            <wp:positionV relativeFrom="paragraph">
              <wp:posOffset>88809</wp:posOffset>
            </wp:positionV>
            <wp:extent cx="2796631" cy="1336513"/>
            <wp:effectExtent l="0" t="0" r="0" b="0"/>
            <wp:wrapNone/>
            <wp:docPr id="52" name="Picture 52" descr="https://lh5.googleusercontent.com/zKoqFXCes8aJpvcihYlvqYj5yto2u17N0qdg9dFg-ySSQ5CFA8pOXpwY3LF-lSnOM2yit39-bJOBuyoBL7B7R99mgVHsrA7bQCOGx3T1hmFjiQcAw35Ukar8G5HmZ2JuIbgOEd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zKoqFXCes8aJpvcihYlvqYj5yto2u17N0qdg9dFg-ySSQ5CFA8pOXpwY3LF-lSnOM2yit39-bJOBuyoBL7B7R99mgVHsrA7bQCOGx3T1hmFjiQcAw35Ukar8G5HmZ2JuIbgOEd2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631" cy="13365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C27F" w14:textId="77777777" w:rsidR="006316EC" w:rsidRDefault="006316EC" w:rsidP="007C538E">
      <w:pPr>
        <w:pStyle w:val="BodyNoIndent"/>
      </w:pPr>
    </w:p>
    <w:p w14:paraId="0AFB47E6" w14:textId="77777777" w:rsidR="006316EC" w:rsidRDefault="006316EC" w:rsidP="007C538E">
      <w:pPr>
        <w:pStyle w:val="BodyNoIndent"/>
      </w:pPr>
    </w:p>
    <w:p w14:paraId="6501FA26" w14:textId="77777777" w:rsidR="006316EC" w:rsidRDefault="006316EC" w:rsidP="007C538E">
      <w:pPr>
        <w:pStyle w:val="BodyNoIndent"/>
      </w:pPr>
    </w:p>
    <w:p w14:paraId="17E67B78" w14:textId="77777777" w:rsidR="006316EC" w:rsidRDefault="006316EC" w:rsidP="007C538E">
      <w:pPr>
        <w:pStyle w:val="BodyNoIndent"/>
      </w:pPr>
    </w:p>
    <w:p w14:paraId="356A84E9" w14:textId="77777777" w:rsidR="006316EC" w:rsidRDefault="006316EC" w:rsidP="007C538E">
      <w:pPr>
        <w:pStyle w:val="BodyNoIndent"/>
      </w:pPr>
    </w:p>
    <w:p w14:paraId="75A3D98E" w14:textId="77777777" w:rsidR="006316EC" w:rsidRDefault="006316EC" w:rsidP="007C538E">
      <w:pPr>
        <w:pStyle w:val="BodyNoIndent"/>
      </w:pPr>
    </w:p>
    <w:p w14:paraId="29DE2256" w14:textId="77777777" w:rsidR="006316EC" w:rsidRDefault="006316EC" w:rsidP="007C538E">
      <w:pPr>
        <w:pStyle w:val="BodyNoIndent"/>
      </w:pPr>
    </w:p>
    <w:p w14:paraId="49D7F98F" w14:textId="77777777" w:rsidR="006316EC" w:rsidRDefault="006316EC" w:rsidP="007C538E">
      <w:pPr>
        <w:pStyle w:val="BodyNoIndent"/>
      </w:pPr>
    </w:p>
    <w:p w14:paraId="4F18ECC9" w14:textId="77777777" w:rsidR="006316EC" w:rsidRDefault="006316EC" w:rsidP="006316EC">
      <w:pPr>
        <w:pStyle w:val="Caption"/>
        <w:ind w:left="180" w:right="122"/>
      </w:pPr>
    </w:p>
    <w:p w14:paraId="54F1546C" w14:textId="67F8CE8D" w:rsidR="007C538E" w:rsidRDefault="006316EC" w:rsidP="006316EC">
      <w:pPr>
        <w:pStyle w:val="Caption"/>
        <w:numPr>
          <w:ilvl w:val="0"/>
          <w:numId w:val="13"/>
        </w:numPr>
        <w:ind w:left="900" w:right="122"/>
      </w:pPr>
      <w:r>
        <w:t>Screenshot of visualization 2: number of posts above / below karma threshold</w:t>
      </w:r>
    </w:p>
    <w:p w14:paraId="00C02008" w14:textId="68201133" w:rsidR="00FE1831" w:rsidRDefault="00FE1831" w:rsidP="007C538E">
      <w:pPr>
        <w:pStyle w:val="Heading2"/>
        <w:spacing w:line="276" w:lineRule="auto"/>
      </w:pPr>
      <w:r>
        <w:lastRenderedPageBreak/>
        <w:t>Visualization 3</w:t>
      </w:r>
    </w:p>
    <w:p w14:paraId="5CA97C5B" w14:textId="6E2BB370" w:rsidR="007C538E" w:rsidRDefault="007C538E" w:rsidP="007C538E">
      <w:pPr>
        <w:pStyle w:val="BodyNoIndent"/>
      </w:pPr>
      <w:r w:rsidRPr="007C538E">
        <w:t xml:space="preserve">Our third visualization is a line graph showing the popularity of posts in a given </w:t>
      </w:r>
      <w:proofErr w:type="spellStart"/>
      <w:r w:rsidRPr="007C538E">
        <w:t>subreddit</w:t>
      </w:r>
      <w:proofErr w:type="spellEnd"/>
      <w:r w:rsidRPr="007C538E">
        <w:t xml:space="preserve"> over time. The horizontal axis represents time. The user can choose to visualize the entire week of data (Monday-Sunday) or all 24 hours of one specific day of the week using the dropdown menu. The vertical axis is the mean karma over all posts made within the time frame normalized by the number of users on the selected </w:t>
      </w:r>
      <w:proofErr w:type="spellStart"/>
      <w:r w:rsidRPr="007C538E">
        <w:t>subreddit</w:t>
      </w:r>
      <w:proofErr w:type="spellEnd"/>
      <w:r w:rsidRPr="007C538E">
        <w:t>. When the user selects to “drill down” in order to view one of the days instead of the whole week, the line graph animates from the week view to the day view and vice-versa.</w:t>
      </w:r>
    </w:p>
    <w:p w14:paraId="0CEE5AFE" w14:textId="1D8FB3F2" w:rsidR="006316EC" w:rsidRDefault="006316EC" w:rsidP="007C538E">
      <w:pPr>
        <w:pStyle w:val="BodyNoIndent"/>
      </w:pPr>
      <w:r>
        <w:rPr>
          <w:rFonts w:ascii="-webkit-standard" w:hAnsi="-webkit-standard"/>
          <w:noProof/>
          <w:color w:val="000000"/>
          <w:sz w:val="20"/>
        </w:rPr>
        <w:drawing>
          <wp:anchor distT="0" distB="0" distL="114300" distR="114300" simplePos="0" relativeHeight="251660288" behindDoc="0" locked="0" layoutInCell="1" allowOverlap="1" wp14:anchorId="38DD4B80" wp14:editId="229178D7">
            <wp:simplePos x="0" y="0"/>
            <wp:positionH relativeFrom="column">
              <wp:posOffset>313690</wp:posOffset>
            </wp:positionH>
            <wp:positionV relativeFrom="paragraph">
              <wp:posOffset>104775</wp:posOffset>
            </wp:positionV>
            <wp:extent cx="2529840" cy="1736725"/>
            <wp:effectExtent l="0" t="0" r="0" b="0"/>
            <wp:wrapNone/>
            <wp:docPr id="47" name="Picture 47" descr="https://lh3.googleusercontent.com/Uum7HnBgIMGJpuv6rEbj1uVMSqpLlHB7QlalOWPmokGUM_bIKHqze16noZ1RWgvtE3tVMRyw9R7bUqnL2q3BKr3Yk_QLD4804QBiJEPdelG_51jArd__6ahiHPfnL4HEz-dPtC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3.googleusercontent.com/Uum7HnBgIMGJpuv6rEbj1uVMSqpLlHB7QlalOWPmokGUM_bIKHqze16noZ1RWgvtE3tVMRyw9R7bUqnL2q3BKr3Yk_QLD4804QBiJEPdelG_51jArd__6ahiHPfnL4HEz-dPtC9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173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57DC5" w14:textId="77777777" w:rsidR="006316EC" w:rsidRDefault="006316EC" w:rsidP="007C538E">
      <w:pPr>
        <w:pStyle w:val="BodyNoIndent"/>
      </w:pPr>
    </w:p>
    <w:p w14:paraId="4C56AA95" w14:textId="77777777" w:rsidR="006316EC" w:rsidRDefault="006316EC" w:rsidP="007C538E">
      <w:pPr>
        <w:pStyle w:val="BodyNoIndent"/>
      </w:pPr>
    </w:p>
    <w:p w14:paraId="33DB02ED" w14:textId="77777777" w:rsidR="006316EC" w:rsidRDefault="006316EC" w:rsidP="007C538E">
      <w:pPr>
        <w:pStyle w:val="BodyNoIndent"/>
      </w:pPr>
    </w:p>
    <w:p w14:paraId="740C0E0B" w14:textId="77777777" w:rsidR="006316EC" w:rsidRDefault="006316EC" w:rsidP="007C538E">
      <w:pPr>
        <w:pStyle w:val="BodyNoIndent"/>
      </w:pPr>
    </w:p>
    <w:p w14:paraId="0D83B4EF" w14:textId="77777777" w:rsidR="006316EC" w:rsidRDefault="006316EC" w:rsidP="007C538E">
      <w:pPr>
        <w:pStyle w:val="BodyNoIndent"/>
      </w:pPr>
    </w:p>
    <w:p w14:paraId="10C0EEE6" w14:textId="77777777" w:rsidR="006316EC" w:rsidRDefault="006316EC" w:rsidP="007C538E">
      <w:pPr>
        <w:pStyle w:val="BodyNoIndent"/>
      </w:pPr>
    </w:p>
    <w:p w14:paraId="54999843" w14:textId="77777777" w:rsidR="006316EC" w:rsidRDefault="006316EC" w:rsidP="007C538E">
      <w:pPr>
        <w:pStyle w:val="BodyNoIndent"/>
      </w:pPr>
    </w:p>
    <w:p w14:paraId="237330B6" w14:textId="77777777" w:rsidR="006316EC" w:rsidRDefault="006316EC" w:rsidP="007C538E">
      <w:pPr>
        <w:pStyle w:val="BodyNoIndent"/>
      </w:pPr>
    </w:p>
    <w:p w14:paraId="15207EF3" w14:textId="77777777" w:rsidR="006316EC" w:rsidRDefault="006316EC" w:rsidP="007C538E">
      <w:pPr>
        <w:pStyle w:val="BodyNoIndent"/>
      </w:pPr>
    </w:p>
    <w:p w14:paraId="1AB2F909" w14:textId="77777777" w:rsidR="006316EC" w:rsidRDefault="006316EC" w:rsidP="007C538E">
      <w:pPr>
        <w:pStyle w:val="BodyNoIndent"/>
      </w:pPr>
    </w:p>
    <w:p w14:paraId="5F08900E" w14:textId="77777777" w:rsidR="006316EC" w:rsidRDefault="006316EC" w:rsidP="007C538E">
      <w:pPr>
        <w:pStyle w:val="BodyNoIndent"/>
      </w:pPr>
    </w:p>
    <w:p w14:paraId="3111D30F" w14:textId="77777777" w:rsidR="006316EC" w:rsidRDefault="006316EC" w:rsidP="007C538E">
      <w:pPr>
        <w:pStyle w:val="BodyNoIndent"/>
      </w:pPr>
    </w:p>
    <w:p w14:paraId="100B1546" w14:textId="77777777" w:rsidR="006316EC" w:rsidRDefault="006316EC" w:rsidP="006316EC">
      <w:pPr>
        <w:pStyle w:val="Caption"/>
        <w:ind w:left="173"/>
      </w:pPr>
    </w:p>
    <w:p w14:paraId="55ED6A12" w14:textId="775143A1" w:rsidR="006316EC" w:rsidRPr="006316EC" w:rsidRDefault="006316EC" w:rsidP="006316EC">
      <w:pPr>
        <w:pStyle w:val="Caption"/>
        <w:numPr>
          <w:ilvl w:val="0"/>
          <w:numId w:val="13"/>
        </w:numPr>
        <w:ind w:right="302"/>
      </w:pPr>
      <w:r>
        <w:t>Screenshot of visualization 3: mean karma (normalized by number of users) over time</w:t>
      </w:r>
    </w:p>
    <w:p w14:paraId="3494E213" w14:textId="2ABB25AE" w:rsidR="00036DA3" w:rsidRDefault="00696B95" w:rsidP="007C538E">
      <w:pPr>
        <w:pStyle w:val="Heading1"/>
        <w:spacing w:line="276" w:lineRule="auto"/>
      </w:pPr>
      <w:r>
        <w:t>Discussion</w:t>
      </w:r>
    </w:p>
    <w:p w14:paraId="49356F43" w14:textId="77777777" w:rsidR="007C538E" w:rsidRDefault="007C538E" w:rsidP="007C538E">
      <w:pPr>
        <w:spacing w:line="276" w:lineRule="auto"/>
        <w:ind w:firstLine="180"/>
      </w:pPr>
      <w:r w:rsidRPr="007C538E">
        <w:t xml:space="preserve">Our system of visualizations was designed to determine the characteristics of a successful </w:t>
      </w:r>
      <w:proofErr w:type="spellStart"/>
      <w:r w:rsidRPr="007C538E">
        <w:t>Reddit</w:t>
      </w:r>
      <w:proofErr w:type="spellEnd"/>
      <w:r w:rsidRPr="007C538E">
        <w:t xml:space="preserve"> post.</w:t>
      </w:r>
    </w:p>
    <w:p w14:paraId="0098B317" w14:textId="10042A3C" w:rsidR="007C538E" w:rsidRDefault="007C538E" w:rsidP="007C538E">
      <w:pPr>
        <w:spacing w:line="276" w:lineRule="auto"/>
        <w:ind w:firstLine="180"/>
      </w:pPr>
      <w:r w:rsidRPr="007C538E">
        <w:rPr>
          <w:lang w:val="en-US"/>
        </w:rPr>
        <w:t xml:space="preserve">From our first visualization, we see that posts in the top ten topics of some domains have fairly similar average karma scores (equal-sized bubbles) while posts in the top ten topics of other domains have a greater spread of average karma scores (a mix of very large and small bubbles). Posting to a </w:t>
      </w:r>
      <w:proofErr w:type="spellStart"/>
      <w:r w:rsidRPr="007C538E">
        <w:rPr>
          <w:lang w:val="en-US"/>
        </w:rPr>
        <w:t>subreddit</w:t>
      </w:r>
      <w:proofErr w:type="spellEnd"/>
      <w:r w:rsidRPr="007C538E">
        <w:rPr>
          <w:lang w:val="en-US"/>
        </w:rPr>
        <w:t xml:space="preserve"> with topics that have similar average karma scores is a ‘low risk, low reward’ situation. For example, a post in any one of the topics for </w:t>
      </w:r>
      <w:proofErr w:type="spellStart"/>
      <w:r w:rsidRPr="007C538E">
        <w:rPr>
          <w:lang w:val="en-US"/>
        </w:rPr>
        <w:t>AskHistorians</w:t>
      </w:r>
      <w:proofErr w:type="spellEnd"/>
      <w:r w:rsidRPr="007C538E">
        <w:rPr>
          <w:lang w:val="en-US"/>
        </w:rPr>
        <w:t xml:space="preserve"> would be likely to receive a decent karma score (48-73). Alternatively, posting to a </w:t>
      </w:r>
      <w:proofErr w:type="spellStart"/>
      <w:r w:rsidRPr="007C538E">
        <w:rPr>
          <w:lang w:val="en-US"/>
        </w:rPr>
        <w:t>subreddit</w:t>
      </w:r>
      <w:proofErr w:type="spellEnd"/>
      <w:r w:rsidRPr="007C538E">
        <w:rPr>
          <w:lang w:val="en-US"/>
        </w:rPr>
        <w:t xml:space="preserve"> with topics that have a large range of average karma scores is a ‘high risk, high reward’ situation. For example, a post in the </w:t>
      </w:r>
      <w:proofErr w:type="spellStart"/>
      <w:r w:rsidRPr="007C538E">
        <w:rPr>
          <w:lang w:val="en-US"/>
        </w:rPr>
        <w:t>AskScience</w:t>
      </w:r>
      <w:proofErr w:type="spellEnd"/>
      <w:r w:rsidRPr="007C538E">
        <w:rPr>
          <w:lang w:val="en-US"/>
        </w:rPr>
        <w:t xml:space="preserve"> </w:t>
      </w:r>
      <w:proofErr w:type="spellStart"/>
      <w:r w:rsidRPr="007C538E">
        <w:rPr>
          <w:lang w:val="en-US"/>
        </w:rPr>
        <w:t>subreddit</w:t>
      </w:r>
      <w:proofErr w:type="spellEnd"/>
      <w:r w:rsidRPr="007C538E">
        <w:rPr>
          <w:lang w:val="en-US"/>
        </w:rPr>
        <w:t xml:space="preserve"> could be included in a topic with a very low average karma score (less than 10) or a very high karma score (greater than 1000).</w:t>
      </w:r>
    </w:p>
    <w:p w14:paraId="2F64F23E" w14:textId="7196E12A" w:rsidR="007C538E" w:rsidRDefault="007C538E" w:rsidP="007C538E">
      <w:pPr>
        <w:spacing w:line="276" w:lineRule="auto"/>
        <w:ind w:firstLine="180"/>
        <w:rPr>
          <w:lang w:val="en-US"/>
        </w:rPr>
      </w:pPr>
      <w:r w:rsidRPr="007C538E">
        <w:rPr>
          <w:lang w:val="en-US"/>
        </w:rPr>
        <w:t xml:space="preserve">From our second visualization, we are able to see the distribution of posts across the domains that we analyzed. Additionally, as we increase the karma threshold, the number of posts above the threshold (shown in blue) decreases and the number of posts below the threshold (shown in red) increases. It is interesting to note that the chart changes much more drastically at lower karma thresholds than at higher karma thresholds; when moving the slider from high to low, graphical changes are nearly imperceptible until reaching a karma threshold of about 20. A </w:t>
      </w:r>
      <w:proofErr w:type="spellStart"/>
      <w:r w:rsidRPr="007C538E">
        <w:rPr>
          <w:lang w:val="en-US"/>
        </w:rPr>
        <w:t>Reddit</w:t>
      </w:r>
      <w:proofErr w:type="spellEnd"/>
      <w:r w:rsidRPr="007C538E">
        <w:rPr>
          <w:lang w:val="en-US"/>
        </w:rPr>
        <w:t xml:space="preserve"> user may wish to post in a </w:t>
      </w:r>
      <w:proofErr w:type="spellStart"/>
      <w:r w:rsidRPr="007C538E">
        <w:rPr>
          <w:lang w:val="en-US"/>
        </w:rPr>
        <w:t>subreddit</w:t>
      </w:r>
      <w:proofErr w:type="spellEnd"/>
      <w:r w:rsidRPr="007C538E">
        <w:rPr>
          <w:lang w:val="en-US"/>
        </w:rPr>
        <w:t xml:space="preserve"> with very few posts, such as </w:t>
      </w:r>
      <w:proofErr w:type="spellStart"/>
      <w:r w:rsidRPr="007C538E">
        <w:rPr>
          <w:lang w:val="en-US"/>
        </w:rPr>
        <w:t>AskSocialScience</w:t>
      </w:r>
      <w:proofErr w:type="spellEnd"/>
      <w:r w:rsidRPr="007C538E">
        <w:rPr>
          <w:lang w:val="en-US"/>
        </w:rPr>
        <w:t xml:space="preserve"> or </w:t>
      </w:r>
      <w:proofErr w:type="spellStart"/>
      <w:r w:rsidRPr="007C538E">
        <w:rPr>
          <w:lang w:val="en-US"/>
        </w:rPr>
        <w:t>AskAnthropology</w:t>
      </w:r>
      <w:proofErr w:type="spellEnd"/>
      <w:r w:rsidRPr="007C538E">
        <w:rPr>
          <w:lang w:val="en-US"/>
        </w:rPr>
        <w:t xml:space="preserve">, because there </w:t>
      </w:r>
      <w:r w:rsidR="00FD0649">
        <w:rPr>
          <w:lang w:val="en-US"/>
        </w:rPr>
        <w:t>is less competition for karma. Alternatively, it is</w:t>
      </w:r>
      <w:r w:rsidRPr="007C538E">
        <w:rPr>
          <w:lang w:val="en-US"/>
        </w:rPr>
        <w:t xml:space="preserve"> possible that posting in a </w:t>
      </w:r>
      <w:proofErr w:type="spellStart"/>
      <w:r w:rsidRPr="007C538E">
        <w:rPr>
          <w:lang w:val="en-US"/>
        </w:rPr>
        <w:t>subreddit</w:t>
      </w:r>
      <w:proofErr w:type="spellEnd"/>
      <w:r w:rsidRPr="007C538E">
        <w:rPr>
          <w:lang w:val="en-US"/>
        </w:rPr>
        <w:t xml:space="preserve"> with many posts, such as </w:t>
      </w:r>
      <w:proofErr w:type="spellStart"/>
      <w:r w:rsidRPr="007C538E">
        <w:rPr>
          <w:lang w:val="en-US"/>
        </w:rPr>
        <w:t>AskHistorians</w:t>
      </w:r>
      <w:proofErr w:type="spellEnd"/>
      <w:r w:rsidRPr="007C538E">
        <w:rPr>
          <w:lang w:val="en-US"/>
        </w:rPr>
        <w:t>, may have more users willing to give karma to new posts.</w:t>
      </w:r>
    </w:p>
    <w:p w14:paraId="4EAE036C" w14:textId="03CCD352" w:rsidR="007C538E" w:rsidRPr="007C538E" w:rsidRDefault="007C538E" w:rsidP="007C538E">
      <w:pPr>
        <w:spacing w:line="276" w:lineRule="auto"/>
        <w:ind w:firstLine="180"/>
        <w:rPr>
          <w:lang w:val="en-US"/>
        </w:rPr>
      </w:pPr>
      <w:r w:rsidRPr="007C538E">
        <w:rPr>
          <w:lang w:val="en-US"/>
        </w:rPr>
        <w:t xml:space="preserve">From our third visualization, we see a consistent trend of more successful posts later in the week (Thursday through Sunday) across all domains. For example, when looking at the entire week of posts in the </w:t>
      </w:r>
      <w:proofErr w:type="spellStart"/>
      <w:r w:rsidRPr="007C538E">
        <w:rPr>
          <w:lang w:val="en-US"/>
        </w:rPr>
        <w:t>AskCulinary</w:t>
      </w:r>
      <w:proofErr w:type="spellEnd"/>
      <w:r w:rsidRPr="007C538E">
        <w:rPr>
          <w:lang w:val="en-US"/>
        </w:rPr>
        <w:t xml:space="preserve"> </w:t>
      </w:r>
      <w:proofErr w:type="spellStart"/>
      <w:r w:rsidRPr="007C538E">
        <w:rPr>
          <w:lang w:val="en-US"/>
        </w:rPr>
        <w:t>subreddit</w:t>
      </w:r>
      <w:proofErr w:type="spellEnd"/>
      <w:r w:rsidRPr="007C538E">
        <w:rPr>
          <w:lang w:val="en-US"/>
        </w:rPr>
        <w:t xml:space="preserve">, we see that there is a peak </w:t>
      </w:r>
      <w:r w:rsidRPr="007C538E">
        <w:rPr>
          <w:lang w:val="en-US"/>
        </w:rPr>
        <w:lastRenderedPageBreak/>
        <w:t xml:space="preserve">on Thursday. If we drill down and just focus on Thursday, we see peaks in the morning and late at night. It is possible that posts made late at night or very early in the morning are more successful than posts made during more popular </w:t>
      </w:r>
      <w:proofErr w:type="spellStart"/>
      <w:r w:rsidRPr="007C538E">
        <w:rPr>
          <w:lang w:val="en-US"/>
        </w:rPr>
        <w:t>Reddit</w:t>
      </w:r>
      <w:proofErr w:type="spellEnd"/>
      <w:r w:rsidRPr="007C538E">
        <w:rPr>
          <w:lang w:val="en-US"/>
        </w:rPr>
        <w:t xml:space="preserve"> user hours </w:t>
      </w:r>
      <w:bookmarkStart w:id="0" w:name="_GoBack"/>
      <w:bookmarkEnd w:id="0"/>
      <w:r w:rsidRPr="007C538E">
        <w:rPr>
          <w:lang w:val="en-US"/>
        </w:rPr>
        <w:t>because they stand out due to less competition at those times.</w:t>
      </w:r>
    </w:p>
    <w:p w14:paraId="1C6B0A9D" w14:textId="12283679" w:rsidR="00036DA3" w:rsidRDefault="00076179" w:rsidP="007C538E">
      <w:pPr>
        <w:pStyle w:val="Heading1"/>
        <w:spacing w:line="276" w:lineRule="auto"/>
      </w:pPr>
      <w:r>
        <w:t>References</w:t>
      </w:r>
    </w:p>
    <w:p w14:paraId="192B762D" w14:textId="47061BB7" w:rsidR="00A8134C" w:rsidRPr="00015C20" w:rsidRDefault="00B77D3B" w:rsidP="007C538E">
      <w:pPr>
        <w:pStyle w:val="Reference"/>
        <w:spacing w:line="276" w:lineRule="auto"/>
        <w:rPr>
          <w:rFonts w:ascii="Times New Roman" w:hAnsi="Times New Roman"/>
          <w:sz w:val="20"/>
        </w:rPr>
      </w:pPr>
      <w:r>
        <w:rPr>
          <w:shd w:val="clear" w:color="auto" w:fill="FFFFFF"/>
        </w:rPr>
        <w:t xml:space="preserve">David M. </w:t>
      </w:r>
      <w:proofErr w:type="spellStart"/>
      <w:r>
        <w:rPr>
          <w:shd w:val="clear" w:color="auto" w:fill="FFFFFF"/>
        </w:rPr>
        <w:t>Blei</w:t>
      </w:r>
      <w:proofErr w:type="spellEnd"/>
      <w:r w:rsidR="00A8134C" w:rsidRPr="00A8134C">
        <w:rPr>
          <w:shd w:val="clear" w:color="auto" w:fill="FFFFFF"/>
        </w:rPr>
        <w:t xml:space="preserve">, Andrew Y. Ng, and Michael I. Jordan. "Latent </w:t>
      </w:r>
      <w:proofErr w:type="spellStart"/>
      <w:r w:rsidR="00A8134C" w:rsidRPr="00A8134C">
        <w:rPr>
          <w:shd w:val="clear" w:color="auto" w:fill="FFFFFF"/>
        </w:rPr>
        <w:t>dir</w:t>
      </w:r>
      <w:r>
        <w:rPr>
          <w:shd w:val="clear" w:color="auto" w:fill="FFFFFF"/>
        </w:rPr>
        <w:t>ichlet</w:t>
      </w:r>
      <w:proofErr w:type="spellEnd"/>
      <w:r>
        <w:rPr>
          <w:shd w:val="clear" w:color="auto" w:fill="FFFFFF"/>
        </w:rPr>
        <w:t xml:space="preserve"> allocation." Journal of Machine Learning Research 3:</w:t>
      </w:r>
      <w:r w:rsidR="00A8134C" w:rsidRPr="00A8134C">
        <w:rPr>
          <w:shd w:val="clear" w:color="auto" w:fill="FFFFFF"/>
        </w:rPr>
        <w:t>993-1022</w:t>
      </w:r>
      <w:r>
        <w:rPr>
          <w:shd w:val="clear" w:color="auto" w:fill="FFFFFF"/>
        </w:rPr>
        <w:t>, 2003.</w:t>
      </w:r>
    </w:p>
    <w:p w14:paraId="0E6C8DF9" w14:textId="2FEDBEC9" w:rsidR="00015C20" w:rsidRDefault="00015C20" w:rsidP="007C538E">
      <w:pPr>
        <w:pStyle w:val="Reference"/>
        <w:spacing w:line="276" w:lineRule="auto"/>
      </w:pPr>
      <w:r>
        <w:t xml:space="preserve">Michael </w:t>
      </w:r>
      <w:proofErr w:type="spellStart"/>
      <w:r>
        <w:t>Bostock</w:t>
      </w:r>
      <w:proofErr w:type="spellEnd"/>
      <w:r>
        <w:t xml:space="preserve">, </w:t>
      </w:r>
      <w:proofErr w:type="spellStart"/>
      <w:r w:rsidRPr="00A8134C">
        <w:t>Vadim</w:t>
      </w:r>
      <w:proofErr w:type="spellEnd"/>
      <w:r w:rsidRPr="00A8134C">
        <w:t xml:space="preserve"> </w:t>
      </w:r>
      <w:proofErr w:type="spellStart"/>
      <w:r w:rsidRPr="00A8134C">
        <w:t>Ogievetsky</w:t>
      </w:r>
      <w:proofErr w:type="spellEnd"/>
      <w:r w:rsidRPr="00A8134C">
        <w:t xml:space="preserve">, and Jeffrey </w:t>
      </w:r>
      <w:proofErr w:type="spellStart"/>
      <w:r w:rsidRPr="00A8134C">
        <w:t>Heer</w:t>
      </w:r>
      <w:proofErr w:type="spellEnd"/>
      <w:r w:rsidRPr="00A8134C">
        <w:t>. "D</w:t>
      </w:r>
      <w:r>
        <w:t>³ data-driven documents." IEEE Transactions on Visualization and Computer Graphics 17(</w:t>
      </w:r>
      <w:r w:rsidRPr="00A8134C">
        <w:t>12</w:t>
      </w:r>
      <w:r>
        <w:t>)</w:t>
      </w:r>
      <w:proofErr w:type="gramStart"/>
      <w:r>
        <w:t>:2301</w:t>
      </w:r>
      <w:proofErr w:type="gramEnd"/>
      <w:r>
        <w:t>-2309, 2001.</w:t>
      </w:r>
    </w:p>
    <w:p w14:paraId="41E94259" w14:textId="5BCE842C" w:rsidR="00015C20" w:rsidRPr="00015C20" w:rsidRDefault="00015C20" w:rsidP="007C538E">
      <w:pPr>
        <w:pStyle w:val="Reference"/>
        <w:spacing w:line="276" w:lineRule="auto"/>
        <w:rPr>
          <w:rFonts w:ascii="Times New Roman" w:hAnsi="Times New Roman"/>
          <w:sz w:val="20"/>
        </w:rPr>
      </w:pPr>
      <w:proofErr w:type="spellStart"/>
      <w:r w:rsidRPr="00A8134C">
        <w:rPr>
          <w:shd w:val="clear" w:color="auto" w:fill="FFFFFF"/>
        </w:rPr>
        <w:t>Liangjie</w:t>
      </w:r>
      <w:proofErr w:type="spellEnd"/>
      <w:r>
        <w:rPr>
          <w:shd w:val="clear" w:color="auto" w:fill="FFFFFF"/>
        </w:rPr>
        <w:t xml:space="preserve"> Hong</w:t>
      </w:r>
      <w:r w:rsidRPr="00A8134C">
        <w:rPr>
          <w:shd w:val="clear" w:color="auto" w:fill="FFFFFF"/>
        </w:rPr>
        <w:t xml:space="preserve">, </w:t>
      </w:r>
      <w:proofErr w:type="spellStart"/>
      <w:r w:rsidRPr="00A8134C">
        <w:rPr>
          <w:shd w:val="clear" w:color="auto" w:fill="FFFFFF"/>
        </w:rPr>
        <w:t>Ovidiu</w:t>
      </w:r>
      <w:proofErr w:type="spellEnd"/>
      <w:r w:rsidRPr="00A8134C">
        <w:rPr>
          <w:shd w:val="clear" w:color="auto" w:fill="FFFFFF"/>
        </w:rPr>
        <w:t xml:space="preserve"> Dan, and Brian D. Davison. "Predicting popular messages in twi</w:t>
      </w:r>
      <w:r>
        <w:rPr>
          <w:shd w:val="clear" w:color="auto" w:fill="FFFFFF"/>
        </w:rPr>
        <w:t>tter." Proceedings of the 20th International Conference Companion on World Wide W</w:t>
      </w:r>
      <w:r w:rsidRPr="00A8134C">
        <w:rPr>
          <w:shd w:val="clear" w:color="auto" w:fill="FFFFFF"/>
        </w:rPr>
        <w:t>eb</w:t>
      </w:r>
      <w:r>
        <w:rPr>
          <w:shd w:val="clear" w:color="auto" w:fill="FFFFFF"/>
        </w:rPr>
        <w:t xml:space="preserve">, pages 57-58, </w:t>
      </w:r>
      <w:r w:rsidRPr="00A8134C">
        <w:rPr>
          <w:shd w:val="clear" w:color="auto" w:fill="FFFFFF"/>
        </w:rPr>
        <w:t>2011.</w:t>
      </w:r>
    </w:p>
    <w:p w14:paraId="75D97183" w14:textId="6DD2B037" w:rsidR="00015C20" w:rsidRPr="00015C20" w:rsidRDefault="00015C20" w:rsidP="007C538E">
      <w:pPr>
        <w:pStyle w:val="Reference"/>
        <w:spacing w:line="276" w:lineRule="auto"/>
        <w:rPr>
          <w:rFonts w:ascii="Times New Roman" w:hAnsi="Times New Roman"/>
          <w:sz w:val="20"/>
        </w:rPr>
      </w:pPr>
      <w:r w:rsidRPr="00A8134C">
        <w:rPr>
          <w:shd w:val="clear" w:color="auto" w:fill="FFFFFF"/>
        </w:rPr>
        <w:t>Robert</w:t>
      </w:r>
      <w:r>
        <w:rPr>
          <w:shd w:val="clear" w:color="auto" w:fill="FFFFFF"/>
        </w:rPr>
        <w:t xml:space="preserve"> </w:t>
      </w:r>
      <w:proofErr w:type="spellStart"/>
      <w:r>
        <w:rPr>
          <w:shd w:val="clear" w:color="auto" w:fill="FFFFFF"/>
        </w:rPr>
        <w:t>Kosara</w:t>
      </w:r>
      <w:proofErr w:type="spellEnd"/>
      <w:r w:rsidRPr="00A8134C">
        <w:rPr>
          <w:shd w:val="clear" w:color="auto" w:fill="FFFFFF"/>
        </w:rPr>
        <w:t>. "Presentation-oriented visualization techniques." IEEE comput</w:t>
      </w:r>
      <w:r>
        <w:rPr>
          <w:shd w:val="clear" w:color="auto" w:fill="FFFFFF"/>
        </w:rPr>
        <w:t>er graphics and applications 36(</w:t>
      </w:r>
      <w:r w:rsidRPr="00A8134C">
        <w:rPr>
          <w:shd w:val="clear" w:color="auto" w:fill="FFFFFF"/>
        </w:rPr>
        <w:t>1</w:t>
      </w:r>
      <w:r>
        <w:rPr>
          <w:shd w:val="clear" w:color="auto" w:fill="FFFFFF"/>
        </w:rPr>
        <w:t>)</w:t>
      </w:r>
      <w:proofErr w:type="gramStart"/>
      <w:r>
        <w:rPr>
          <w:shd w:val="clear" w:color="auto" w:fill="FFFFFF"/>
        </w:rPr>
        <w:t>:</w:t>
      </w:r>
      <w:r w:rsidRPr="00A8134C">
        <w:rPr>
          <w:shd w:val="clear" w:color="auto" w:fill="FFFFFF"/>
        </w:rPr>
        <w:t>80</w:t>
      </w:r>
      <w:proofErr w:type="gramEnd"/>
      <w:r w:rsidRPr="00A8134C">
        <w:rPr>
          <w:shd w:val="clear" w:color="auto" w:fill="FFFFFF"/>
        </w:rPr>
        <w:t>-85</w:t>
      </w:r>
      <w:r>
        <w:rPr>
          <w:shd w:val="clear" w:color="auto" w:fill="FFFFFF"/>
        </w:rPr>
        <w:t>, 2016</w:t>
      </w:r>
      <w:r w:rsidRPr="00A8134C">
        <w:rPr>
          <w:shd w:val="clear" w:color="auto" w:fill="FFFFFF"/>
        </w:rPr>
        <w:t>.</w:t>
      </w:r>
    </w:p>
    <w:p w14:paraId="766F1E9C" w14:textId="3ACCC941" w:rsidR="00015C20" w:rsidRPr="00015C20" w:rsidRDefault="00015C20" w:rsidP="007C538E">
      <w:pPr>
        <w:pStyle w:val="Reference"/>
        <w:spacing w:line="276" w:lineRule="auto"/>
        <w:rPr>
          <w:rFonts w:ascii="Times New Roman" w:hAnsi="Times New Roman"/>
          <w:sz w:val="20"/>
        </w:rPr>
      </w:pPr>
      <w:proofErr w:type="spellStart"/>
      <w:r w:rsidRPr="00A8134C">
        <w:rPr>
          <w:shd w:val="clear" w:color="auto" w:fill="FFFFFF"/>
        </w:rPr>
        <w:t>Jey</w:t>
      </w:r>
      <w:proofErr w:type="spellEnd"/>
      <w:r w:rsidRPr="00A8134C">
        <w:rPr>
          <w:shd w:val="clear" w:color="auto" w:fill="FFFFFF"/>
        </w:rPr>
        <w:t xml:space="preserve"> Han</w:t>
      </w:r>
      <w:r>
        <w:rPr>
          <w:shd w:val="clear" w:color="auto" w:fill="FFFFFF"/>
        </w:rPr>
        <w:t xml:space="preserve"> Lau</w:t>
      </w:r>
      <w:r w:rsidRPr="00A8134C">
        <w:rPr>
          <w:shd w:val="clear" w:color="auto" w:fill="FFFFFF"/>
        </w:rPr>
        <w:t>, Nigel Collier, and Timothy Baldwin. "On-line trend ana</w:t>
      </w:r>
      <w:r>
        <w:rPr>
          <w:shd w:val="clear" w:color="auto" w:fill="FFFFFF"/>
        </w:rPr>
        <w:t>lysis with topic models: #</w:t>
      </w:r>
      <w:r w:rsidRPr="00A8134C">
        <w:rPr>
          <w:shd w:val="clear" w:color="auto" w:fill="FFFFFF"/>
        </w:rPr>
        <w:t>twitter trends detection topic model online." Proceedings of COLING 2012</w:t>
      </w:r>
      <w:r>
        <w:rPr>
          <w:shd w:val="clear" w:color="auto" w:fill="FFFFFF"/>
        </w:rPr>
        <w:t xml:space="preserve">: Technical Papers, pages </w:t>
      </w:r>
      <w:r w:rsidRPr="00A8134C">
        <w:rPr>
          <w:shd w:val="clear" w:color="auto" w:fill="FFFFFF"/>
        </w:rPr>
        <w:t>1519-1534</w:t>
      </w:r>
      <w:r>
        <w:rPr>
          <w:shd w:val="clear" w:color="auto" w:fill="FFFFFF"/>
        </w:rPr>
        <w:t>, 2012.</w:t>
      </w:r>
    </w:p>
    <w:p w14:paraId="5EE3A712" w14:textId="7323AF7C" w:rsidR="00015C20" w:rsidRPr="00015C20" w:rsidRDefault="00015C20" w:rsidP="007C538E">
      <w:pPr>
        <w:pStyle w:val="Reference"/>
        <w:spacing w:line="276" w:lineRule="auto"/>
        <w:rPr>
          <w:rFonts w:ascii="Times New Roman" w:hAnsi="Times New Roman"/>
          <w:sz w:val="20"/>
        </w:rPr>
      </w:pPr>
      <w:r w:rsidRPr="00A8134C">
        <w:rPr>
          <w:shd w:val="clear" w:color="auto" w:fill="FFFFFF"/>
        </w:rPr>
        <w:t>George</w:t>
      </w:r>
      <w:r>
        <w:rPr>
          <w:shd w:val="clear" w:color="auto" w:fill="FFFFFF"/>
        </w:rPr>
        <w:t xml:space="preserve"> Robertson</w:t>
      </w:r>
      <w:r w:rsidRPr="00A8134C">
        <w:rPr>
          <w:shd w:val="clear" w:color="auto" w:fill="FFFFFF"/>
        </w:rPr>
        <w:t xml:space="preserve">, </w:t>
      </w:r>
      <w:r>
        <w:rPr>
          <w:shd w:val="clear" w:color="auto" w:fill="FFFFFF"/>
        </w:rPr>
        <w:t xml:space="preserve">Roland Fernandez, </w:t>
      </w:r>
      <w:proofErr w:type="spellStart"/>
      <w:r>
        <w:rPr>
          <w:shd w:val="clear" w:color="auto" w:fill="FFFFFF"/>
        </w:rPr>
        <w:t>Danyel</w:t>
      </w:r>
      <w:proofErr w:type="spellEnd"/>
      <w:r>
        <w:rPr>
          <w:shd w:val="clear" w:color="auto" w:fill="FFFFFF"/>
        </w:rPr>
        <w:t xml:space="preserve"> Fisher, </w:t>
      </w:r>
      <w:proofErr w:type="spellStart"/>
      <w:r>
        <w:rPr>
          <w:shd w:val="clear" w:color="auto" w:fill="FFFFFF"/>
        </w:rPr>
        <w:t>Bongshin</w:t>
      </w:r>
      <w:proofErr w:type="spellEnd"/>
      <w:r>
        <w:rPr>
          <w:shd w:val="clear" w:color="auto" w:fill="FFFFFF"/>
        </w:rPr>
        <w:t xml:space="preserve"> Lee, and John </w:t>
      </w:r>
      <w:proofErr w:type="spellStart"/>
      <w:r>
        <w:rPr>
          <w:shd w:val="clear" w:color="auto" w:fill="FFFFFF"/>
        </w:rPr>
        <w:t>Stasko</w:t>
      </w:r>
      <w:proofErr w:type="spellEnd"/>
      <w:r w:rsidRPr="00A8134C">
        <w:rPr>
          <w:shd w:val="clear" w:color="auto" w:fill="FFFFFF"/>
        </w:rPr>
        <w:t>. "Effectiveness of animation in trend visualization." IEEE Transactions on Visualization and Computer Grap</w:t>
      </w:r>
      <w:r>
        <w:rPr>
          <w:shd w:val="clear" w:color="auto" w:fill="FFFFFF"/>
        </w:rPr>
        <w:t>hics 14(</w:t>
      </w:r>
      <w:r w:rsidRPr="00A8134C">
        <w:rPr>
          <w:shd w:val="clear" w:color="auto" w:fill="FFFFFF"/>
        </w:rPr>
        <w:t>6</w:t>
      </w:r>
      <w:r>
        <w:rPr>
          <w:shd w:val="clear" w:color="auto" w:fill="FFFFFF"/>
        </w:rPr>
        <w:t>)</w:t>
      </w:r>
      <w:proofErr w:type="gramStart"/>
      <w:r>
        <w:rPr>
          <w:shd w:val="clear" w:color="auto" w:fill="FFFFFF"/>
        </w:rPr>
        <w:t>:1325</w:t>
      </w:r>
      <w:proofErr w:type="gramEnd"/>
      <w:r>
        <w:rPr>
          <w:shd w:val="clear" w:color="auto" w:fill="FFFFFF"/>
        </w:rPr>
        <w:t>-1332, 2008</w:t>
      </w:r>
      <w:r w:rsidRPr="00A8134C">
        <w:rPr>
          <w:shd w:val="clear" w:color="auto" w:fill="FFFFFF"/>
        </w:rPr>
        <w:t>.</w:t>
      </w:r>
    </w:p>
    <w:p w14:paraId="336165EE" w14:textId="02CD8491" w:rsidR="00A8134C" w:rsidRPr="00A8134C" w:rsidRDefault="00A8134C" w:rsidP="007C538E">
      <w:pPr>
        <w:pStyle w:val="Reference"/>
        <w:spacing w:line="276" w:lineRule="auto"/>
        <w:rPr>
          <w:rFonts w:ascii="Times New Roman" w:hAnsi="Times New Roman"/>
          <w:sz w:val="20"/>
        </w:rPr>
      </w:pPr>
      <w:r w:rsidRPr="00A8134C">
        <w:rPr>
          <w:shd w:val="clear" w:color="auto" w:fill="FFFFFF"/>
        </w:rPr>
        <w:t>Amir</w:t>
      </w:r>
      <w:r w:rsidR="00B77D3B">
        <w:rPr>
          <w:shd w:val="clear" w:color="auto" w:fill="FFFFFF"/>
        </w:rPr>
        <w:t xml:space="preserve"> </w:t>
      </w:r>
      <w:proofErr w:type="spellStart"/>
      <w:r w:rsidR="00B77D3B">
        <w:rPr>
          <w:shd w:val="clear" w:color="auto" w:fill="FFFFFF"/>
        </w:rPr>
        <w:t>Salihefendic</w:t>
      </w:r>
      <w:proofErr w:type="spellEnd"/>
      <w:r w:rsidR="00B77D3B">
        <w:rPr>
          <w:shd w:val="clear" w:color="auto" w:fill="FFFFFF"/>
        </w:rPr>
        <w:t xml:space="preserve">. "How </w:t>
      </w:r>
      <w:proofErr w:type="spellStart"/>
      <w:r w:rsidR="00B77D3B">
        <w:rPr>
          <w:shd w:val="clear" w:color="auto" w:fill="FFFFFF"/>
        </w:rPr>
        <w:t>R</w:t>
      </w:r>
      <w:r w:rsidRPr="00A8134C">
        <w:rPr>
          <w:shd w:val="clear" w:color="auto" w:fill="FFFFFF"/>
        </w:rPr>
        <w:t>eddit</w:t>
      </w:r>
      <w:proofErr w:type="spellEnd"/>
      <w:r w:rsidRPr="00A8134C">
        <w:rPr>
          <w:shd w:val="clear" w:color="auto" w:fill="FFFFFF"/>
        </w:rPr>
        <w:t xml:space="preserve"> ranking algorithms work." Hacking and Gonzo</w:t>
      </w:r>
      <w:r w:rsidR="00B77D3B">
        <w:rPr>
          <w:shd w:val="clear" w:color="auto" w:fill="FFFFFF"/>
        </w:rPr>
        <w:t>, 2015.</w:t>
      </w:r>
    </w:p>
    <w:p w14:paraId="17DCFEC3" w14:textId="79777276" w:rsidR="00A8134C" w:rsidRPr="00015C20" w:rsidRDefault="00A8134C" w:rsidP="007C538E">
      <w:pPr>
        <w:pStyle w:val="Reference"/>
        <w:spacing w:line="276" w:lineRule="auto"/>
        <w:rPr>
          <w:rFonts w:ascii="Times New Roman" w:hAnsi="Times New Roman"/>
          <w:sz w:val="20"/>
        </w:rPr>
      </w:pPr>
      <w:proofErr w:type="spellStart"/>
      <w:r w:rsidRPr="00A8134C">
        <w:rPr>
          <w:shd w:val="clear" w:color="auto" w:fill="FFFFFF"/>
        </w:rPr>
        <w:t>Tauhid</w:t>
      </w:r>
      <w:proofErr w:type="spellEnd"/>
      <w:r w:rsidR="00CE04D2">
        <w:rPr>
          <w:shd w:val="clear" w:color="auto" w:fill="FFFFFF"/>
        </w:rPr>
        <w:t xml:space="preserve"> </w:t>
      </w:r>
      <w:proofErr w:type="spellStart"/>
      <w:r w:rsidR="00CE04D2">
        <w:rPr>
          <w:shd w:val="clear" w:color="auto" w:fill="FFFFFF"/>
        </w:rPr>
        <w:t>Zaman</w:t>
      </w:r>
      <w:proofErr w:type="spellEnd"/>
      <w:r w:rsidRPr="00A8134C">
        <w:rPr>
          <w:shd w:val="clear" w:color="auto" w:fill="FFFFFF"/>
        </w:rPr>
        <w:t xml:space="preserve">, Emily B. Fox, and Eric T. </w:t>
      </w:r>
      <w:proofErr w:type="spellStart"/>
      <w:r w:rsidRPr="00A8134C">
        <w:rPr>
          <w:shd w:val="clear" w:color="auto" w:fill="FFFFFF"/>
        </w:rPr>
        <w:t>Bradlow</w:t>
      </w:r>
      <w:proofErr w:type="spellEnd"/>
      <w:r w:rsidRPr="00A8134C">
        <w:rPr>
          <w:shd w:val="clear" w:color="auto" w:fill="FFFFFF"/>
        </w:rPr>
        <w:t>. "A Bayesian approach for predicting the popularity of tweets." The Annals of</w:t>
      </w:r>
      <w:r w:rsidR="00CE04D2">
        <w:rPr>
          <w:shd w:val="clear" w:color="auto" w:fill="FFFFFF"/>
        </w:rPr>
        <w:t xml:space="preserve"> Applied Statistics 8(3)</w:t>
      </w:r>
      <w:proofErr w:type="gramStart"/>
      <w:r w:rsidR="00CE04D2">
        <w:rPr>
          <w:shd w:val="clear" w:color="auto" w:fill="FFFFFF"/>
        </w:rPr>
        <w:t>:</w:t>
      </w:r>
      <w:r w:rsidRPr="00A8134C">
        <w:rPr>
          <w:shd w:val="clear" w:color="auto" w:fill="FFFFFF"/>
        </w:rPr>
        <w:t>1583</w:t>
      </w:r>
      <w:proofErr w:type="gramEnd"/>
      <w:r w:rsidRPr="00A8134C">
        <w:rPr>
          <w:shd w:val="clear" w:color="auto" w:fill="FFFFFF"/>
        </w:rPr>
        <w:t>-1611</w:t>
      </w:r>
      <w:r w:rsidR="00CE04D2">
        <w:rPr>
          <w:shd w:val="clear" w:color="auto" w:fill="FFFFFF"/>
        </w:rPr>
        <w:t>, 2014.</w:t>
      </w:r>
    </w:p>
    <w:sectPr w:rsidR="00A8134C" w:rsidRPr="00015C20" w:rsidSect="006316EC">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4CCBFA"/>
    <w:lvl w:ilvl="0">
      <w:start w:val="1"/>
      <w:numFmt w:val="decimal"/>
      <w:lvlText w:val="%1."/>
      <w:lvlJc w:val="left"/>
      <w:pPr>
        <w:tabs>
          <w:tab w:val="num" w:pos="1800"/>
        </w:tabs>
        <w:ind w:left="1800" w:hanging="360"/>
      </w:pPr>
    </w:lvl>
  </w:abstractNum>
  <w:abstractNum w:abstractNumId="2">
    <w:nsid w:val="FFFFFF7D"/>
    <w:multiLevelType w:val="singleLevel"/>
    <w:tmpl w:val="33523ED8"/>
    <w:lvl w:ilvl="0">
      <w:start w:val="1"/>
      <w:numFmt w:val="decimal"/>
      <w:lvlText w:val="%1."/>
      <w:lvlJc w:val="left"/>
      <w:pPr>
        <w:tabs>
          <w:tab w:val="num" w:pos="1440"/>
        </w:tabs>
        <w:ind w:left="1440" w:hanging="360"/>
      </w:pPr>
    </w:lvl>
  </w:abstractNum>
  <w:abstractNum w:abstractNumId="3">
    <w:nsid w:val="FFFFFF7E"/>
    <w:multiLevelType w:val="singleLevel"/>
    <w:tmpl w:val="1B0AAA9C"/>
    <w:lvl w:ilvl="0">
      <w:start w:val="1"/>
      <w:numFmt w:val="decimal"/>
      <w:lvlText w:val="%1."/>
      <w:lvlJc w:val="left"/>
      <w:pPr>
        <w:tabs>
          <w:tab w:val="num" w:pos="1080"/>
        </w:tabs>
        <w:ind w:left="1080" w:hanging="360"/>
      </w:pPr>
    </w:lvl>
  </w:abstractNum>
  <w:abstractNum w:abstractNumId="4">
    <w:nsid w:val="FFFFFF7F"/>
    <w:multiLevelType w:val="singleLevel"/>
    <w:tmpl w:val="E5601092"/>
    <w:lvl w:ilvl="0">
      <w:start w:val="1"/>
      <w:numFmt w:val="decimal"/>
      <w:lvlText w:val="%1."/>
      <w:lvlJc w:val="left"/>
      <w:pPr>
        <w:tabs>
          <w:tab w:val="num" w:pos="720"/>
        </w:tabs>
        <w:ind w:left="720" w:hanging="360"/>
      </w:pPr>
    </w:lvl>
  </w:abstractNum>
  <w:abstractNum w:abstractNumId="5">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04ABA2"/>
    <w:lvl w:ilvl="0">
      <w:start w:val="1"/>
      <w:numFmt w:val="decimal"/>
      <w:lvlText w:val="%1."/>
      <w:lvlJc w:val="left"/>
      <w:pPr>
        <w:tabs>
          <w:tab w:val="num" w:pos="360"/>
        </w:tabs>
        <w:ind w:left="360" w:hanging="360"/>
      </w:pPr>
    </w:lvl>
  </w:abstractNum>
  <w:abstractNum w:abstractNumId="1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002CFE06"/>
    <w:lvl w:ilvl="0">
      <w:start w:val="1"/>
      <w:numFmt w:val="decimal"/>
      <w:lvlText w:val="Figure %1."/>
      <w:lvlJc w:val="left"/>
      <w:pPr>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
  <w:rsids>
    <w:rsidRoot w:val="009963FC"/>
    <w:rsid w:val="00015C20"/>
    <w:rsid w:val="00030CD6"/>
    <w:rsid w:val="00036DA3"/>
    <w:rsid w:val="00071E6A"/>
    <w:rsid w:val="00076179"/>
    <w:rsid w:val="000B6E3B"/>
    <w:rsid w:val="000E6414"/>
    <w:rsid w:val="00107CD7"/>
    <w:rsid w:val="00120273"/>
    <w:rsid w:val="00161F5A"/>
    <w:rsid w:val="002E58AD"/>
    <w:rsid w:val="004B3B4C"/>
    <w:rsid w:val="00547CF2"/>
    <w:rsid w:val="00584CB7"/>
    <w:rsid w:val="006316EC"/>
    <w:rsid w:val="006772B4"/>
    <w:rsid w:val="00696B95"/>
    <w:rsid w:val="006D5D65"/>
    <w:rsid w:val="007C538E"/>
    <w:rsid w:val="007C7D5F"/>
    <w:rsid w:val="00820545"/>
    <w:rsid w:val="0089155D"/>
    <w:rsid w:val="008C1E2E"/>
    <w:rsid w:val="009963FC"/>
    <w:rsid w:val="00A073AE"/>
    <w:rsid w:val="00A8134C"/>
    <w:rsid w:val="00AE55E3"/>
    <w:rsid w:val="00AF4F45"/>
    <w:rsid w:val="00B40E59"/>
    <w:rsid w:val="00B77D3B"/>
    <w:rsid w:val="00BA5CDF"/>
    <w:rsid w:val="00C02873"/>
    <w:rsid w:val="00C059F7"/>
    <w:rsid w:val="00CE04D2"/>
    <w:rsid w:val="00DE0BA9"/>
    <w:rsid w:val="00ED0522"/>
    <w:rsid w:val="00F463D7"/>
    <w:rsid w:val="00F91479"/>
    <w:rsid w:val="00FB4C63"/>
    <w:rsid w:val="00FD0649"/>
    <w:rsid w:val="00FE1831"/>
    <w:rsid w:val="00FF7E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oNotEmbedSmartTags/>
  <w:decimalSymbol w:val="."/>
  <w:listSeparator w:val=","/>
  <w14:docId w14:val="51C0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atentStyles>
  <w:style w:type="paragraph" w:default="1" w:styleId="Normal">
    <w:name w:val="Normal"/>
    <w:qFormat/>
    <w:rsid w:val="00A073AE"/>
    <w:pPr>
      <w:ind w:firstLine="173"/>
      <w:jc w:val="both"/>
    </w:pPr>
    <w:rPr>
      <w:rFonts w:ascii="Times" w:hAnsi="Times"/>
      <w:sz w:val="18"/>
      <w:lang w:val="en-GB"/>
    </w:rPr>
  </w:style>
  <w:style w:type="paragraph" w:styleId="Heading1">
    <w:name w:val="heading 1"/>
    <w:basedOn w:val="Heading2"/>
    <w:next w:val="Normal"/>
    <w:autoRedefine/>
    <w:qFormat/>
    <w:rsid w:val="00A073AE"/>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A073AE"/>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A073AE"/>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A073AE"/>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A073AE"/>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A073AE"/>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A073AE"/>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A073AE"/>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A073AE"/>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rsid w:val="00A073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073AE"/>
  </w:style>
  <w:style w:type="paragraph" w:styleId="Title">
    <w:name w:val="Title"/>
    <w:basedOn w:val="Normal"/>
    <w:qFormat/>
    <w:rsid w:val="00A073AE"/>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A073AE"/>
    <w:pPr>
      <w:shd w:val="clear" w:color="auto" w:fill="000080"/>
    </w:pPr>
    <w:rPr>
      <w:rFonts w:ascii="Helvetica" w:eastAsia="ＭＳ ゴシック" w:hAnsi="Helvetica"/>
    </w:rPr>
  </w:style>
  <w:style w:type="paragraph" w:styleId="Caption">
    <w:name w:val="caption"/>
    <w:aliases w:val="Table Caption"/>
    <w:basedOn w:val="Normal"/>
    <w:next w:val="Normal"/>
    <w:qFormat/>
    <w:rsid w:val="00A073AE"/>
    <w:pPr>
      <w:spacing w:before="120" w:after="120" w:line="200" w:lineRule="exact"/>
      <w:ind w:firstLine="0"/>
      <w:jc w:val="center"/>
    </w:pPr>
    <w:rPr>
      <w:rFonts w:ascii="Helvetica" w:hAnsi="Helvetica"/>
      <w:sz w:val="16"/>
      <w:lang w:val="en-US"/>
    </w:rPr>
  </w:style>
  <w:style w:type="paragraph" w:customStyle="1" w:styleId="AuthorInformation">
    <w:name w:val="Author Information"/>
    <w:basedOn w:val="Normal"/>
    <w:rsid w:val="00A073AE"/>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A073AE"/>
    <w:pPr>
      <w:numPr>
        <w:numId w:val="0"/>
      </w:numPr>
    </w:pPr>
    <w:rPr>
      <w:caps/>
    </w:rPr>
  </w:style>
  <w:style w:type="paragraph" w:customStyle="1" w:styleId="Body">
    <w:name w:val="Body"/>
    <w:basedOn w:val="Normal"/>
    <w:rsid w:val="00A073AE"/>
    <w:pPr>
      <w:autoSpaceDE w:val="0"/>
      <w:autoSpaceDN w:val="0"/>
      <w:adjustRightInd w:val="0"/>
      <w:spacing w:line="200" w:lineRule="exact"/>
      <w:ind w:firstLine="170"/>
    </w:pPr>
    <w:rPr>
      <w:lang w:val="en-US"/>
    </w:rPr>
  </w:style>
  <w:style w:type="paragraph" w:customStyle="1" w:styleId="Abstract">
    <w:name w:val="Abstract"/>
    <w:basedOn w:val="Heading1"/>
    <w:autoRedefine/>
    <w:rsid w:val="00A073AE"/>
    <w:pPr>
      <w:numPr>
        <w:numId w:val="0"/>
      </w:numPr>
      <w:jc w:val="left"/>
    </w:pPr>
  </w:style>
  <w:style w:type="paragraph" w:customStyle="1" w:styleId="Reference">
    <w:name w:val="Reference"/>
    <w:basedOn w:val="Body"/>
    <w:rsid w:val="00A073AE"/>
    <w:pPr>
      <w:numPr>
        <w:numId w:val="2"/>
      </w:numPr>
    </w:pPr>
    <w:rPr>
      <w:sz w:val="16"/>
    </w:rPr>
  </w:style>
  <w:style w:type="paragraph" w:customStyle="1" w:styleId="FigureCaption">
    <w:name w:val="Figure Caption"/>
    <w:basedOn w:val="Caption"/>
    <w:autoRedefine/>
    <w:rsid w:val="00A073AE"/>
    <w:pPr>
      <w:numPr>
        <w:numId w:val="1"/>
      </w:numPr>
    </w:pPr>
  </w:style>
  <w:style w:type="paragraph" w:customStyle="1" w:styleId="ReferenceTitle">
    <w:name w:val="Reference Title"/>
    <w:basedOn w:val="Heading1"/>
    <w:autoRedefine/>
    <w:rsid w:val="00A073AE"/>
    <w:pPr>
      <w:numPr>
        <w:numId w:val="0"/>
      </w:numPr>
      <w:jc w:val="left"/>
    </w:pPr>
  </w:style>
  <w:style w:type="paragraph" w:customStyle="1" w:styleId="BodyNoIndent">
    <w:name w:val="Body (No Indent)"/>
    <w:basedOn w:val="Body"/>
    <w:autoRedefine/>
    <w:rsid w:val="007C538E"/>
    <w:pPr>
      <w:spacing w:line="276" w:lineRule="auto"/>
      <w:ind w:firstLine="180"/>
    </w:pPr>
  </w:style>
  <w:style w:type="paragraph" w:customStyle="1" w:styleId="Affiliation">
    <w:name w:val="Affiliation"/>
    <w:basedOn w:val="AuthorInformation"/>
    <w:qFormat/>
    <w:rsid w:val="00A073AE"/>
    <w:pPr>
      <w:spacing w:before="0"/>
    </w:pPr>
    <w:rPr>
      <w:sz w:val="16"/>
    </w:rPr>
  </w:style>
  <w:style w:type="paragraph" w:customStyle="1" w:styleId="IndexTerms">
    <w:name w:val="Index Terms"/>
    <w:basedOn w:val="Abstract"/>
    <w:qFormat/>
    <w:rsid w:val="00A073AE"/>
    <w:pPr>
      <w:jc w:val="both"/>
    </w:pPr>
    <w:rPr>
      <w:rFonts w:ascii="Times" w:hAnsi="Times"/>
      <w:b w:val="0"/>
      <w:smallCaps w:val="0"/>
      <w:kern w:val="24"/>
    </w:rPr>
  </w:style>
  <w:style w:type="paragraph" w:styleId="NoSpacing">
    <w:name w:val="No Spacing"/>
    <w:rsid w:val="00A073AE"/>
    <w:pPr>
      <w:ind w:firstLine="173"/>
      <w:jc w:val="both"/>
    </w:pPr>
    <w:rPr>
      <w:rFonts w:ascii="Times" w:hAnsi="Times"/>
      <w:sz w:val="18"/>
      <w:lang w:val="en-GB"/>
    </w:rPr>
  </w:style>
  <w:style w:type="paragraph" w:styleId="BalloonText">
    <w:name w:val="Balloon Text"/>
    <w:basedOn w:val="Normal"/>
    <w:link w:val="BalloonTextChar"/>
    <w:rsid w:val="00696B95"/>
    <w:rPr>
      <w:rFonts w:ascii="Lucida Grande" w:hAnsi="Lucida Grande" w:cs="Lucida Grande"/>
      <w:szCs w:val="18"/>
    </w:rPr>
  </w:style>
  <w:style w:type="character" w:customStyle="1" w:styleId="BalloonTextChar">
    <w:name w:val="Balloon Text Char"/>
    <w:basedOn w:val="DefaultParagraphFont"/>
    <w:link w:val="BalloonText"/>
    <w:rsid w:val="00696B95"/>
    <w:rPr>
      <w:rFonts w:ascii="Lucida Grande" w:hAnsi="Lucida Grande" w:cs="Lucida Grande"/>
      <w:sz w:val="18"/>
      <w:szCs w:val="18"/>
      <w:lang w:val="en-GB"/>
    </w:rPr>
  </w:style>
  <w:style w:type="character" w:styleId="CommentReference">
    <w:name w:val="annotation reference"/>
    <w:basedOn w:val="DefaultParagraphFont"/>
    <w:rsid w:val="0089155D"/>
    <w:rPr>
      <w:sz w:val="18"/>
      <w:szCs w:val="18"/>
    </w:rPr>
  </w:style>
  <w:style w:type="paragraph" w:styleId="CommentText">
    <w:name w:val="annotation text"/>
    <w:basedOn w:val="Normal"/>
    <w:link w:val="CommentTextChar"/>
    <w:rsid w:val="0089155D"/>
    <w:rPr>
      <w:sz w:val="24"/>
      <w:szCs w:val="24"/>
    </w:rPr>
  </w:style>
  <w:style w:type="character" w:customStyle="1" w:styleId="CommentTextChar">
    <w:name w:val="Comment Text Char"/>
    <w:basedOn w:val="DefaultParagraphFont"/>
    <w:link w:val="CommentText"/>
    <w:rsid w:val="0089155D"/>
    <w:rPr>
      <w:rFonts w:ascii="Times" w:hAnsi="Times"/>
      <w:sz w:val="24"/>
      <w:szCs w:val="24"/>
      <w:lang w:val="en-GB"/>
    </w:rPr>
  </w:style>
  <w:style w:type="paragraph" w:styleId="CommentSubject">
    <w:name w:val="annotation subject"/>
    <w:basedOn w:val="CommentText"/>
    <w:next w:val="CommentText"/>
    <w:link w:val="CommentSubjectChar"/>
    <w:rsid w:val="0089155D"/>
    <w:rPr>
      <w:b/>
      <w:bCs/>
      <w:sz w:val="20"/>
      <w:szCs w:val="20"/>
    </w:rPr>
  </w:style>
  <w:style w:type="character" w:customStyle="1" w:styleId="CommentSubjectChar">
    <w:name w:val="Comment Subject Char"/>
    <w:basedOn w:val="CommentTextChar"/>
    <w:link w:val="CommentSubject"/>
    <w:rsid w:val="0089155D"/>
    <w:rPr>
      <w:rFonts w:ascii="Times" w:hAnsi="Times"/>
      <w:b/>
      <w:bCs/>
      <w:sz w:val="24"/>
      <w:szCs w:val="24"/>
      <w:lang w:val="en-GB"/>
    </w:rPr>
  </w:style>
  <w:style w:type="paragraph" w:styleId="NormalWeb">
    <w:name w:val="Normal (Web)"/>
    <w:basedOn w:val="Normal"/>
    <w:rsid w:val="00A073AE"/>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2136">
      <w:bodyDiv w:val="1"/>
      <w:marLeft w:val="0"/>
      <w:marRight w:val="0"/>
      <w:marTop w:val="0"/>
      <w:marBottom w:val="0"/>
      <w:divBdr>
        <w:top w:val="none" w:sz="0" w:space="0" w:color="auto"/>
        <w:left w:val="none" w:sz="0" w:space="0" w:color="auto"/>
        <w:bottom w:val="none" w:sz="0" w:space="0" w:color="auto"/>
        <w:right w:val="none" w:sz="0" w:space="0" w:color="auto"/>
      </w:divBdr>
    </w:div>
    <w:div w:id="142039921">
      <w:bodyDiv w:val="1"/>
      <w:marLeft w:val="0"/>
      <w:marRight w:val="0"/>
      <w:marTop w:val="0"/>
      <w:marBottom w:val="0"/>
      <w:divBdr>
        <w:top w:val="none" w:sz="0" w:space="0" w:color="auto"/>
        <w:left w:val="none" w:sz="0" w:space="0" w:color="auto"/>
        <w:bottom w:val="none" w:sz="0" w:space="0" w:color="auto"/>
        <w:right w:val="none" w:sz="0" w:space="0" w:color="auto"/>
      </w:divBdr>
    </w:div>
    <w:div w:id="178353008">
      <w:bodyDiv w:val="1"/>
      <w:marLeft w:val="0"/>
      <w:marRight w:val="0"/>
      <w:marTop w:val="0"/>
      <w:marBottom w:val="0"/>
      <w:divBdr>
        <w:top w:val="none" w:sz="0" w:space="0" w:color="auto"/>
        <w:left w:val="none" w:sz="0" w:space="0" w:color="auto"/>
        <w:bottom w:val="none" w:sz="0" w:space="0" w:color="auto"/>
        <w:right w:val="none" w:sz="0" w:space="0" w:color="auto"/>
      </w:divBdr>
    </w:div>
    <w:div w:id="254097973">
      <w:bodyDiv w:val="1"/>
      <w:marLeft w:val="0"/>
      <w:marRight w:val="0"/>
      <w:marTop w:val="0"/>
      <w:marBottom w:val="0"/>
      <w:divBdr>
        <w:top w:val="none" w:sz="0" w:space="0" w:color="auto"/>
        <w:left w:val="none" w:sz="0" w:space="0" w:color="auto"/>
        <w:bottom w:val="none" w:sz="0" w:space="0" w:color="auto"/>
        <w:right w:val="none" w:sz="0" w:space="0" w:color="auto"/>
      </w:divBdr>
    </w:div>
    <w:div w:id="263615438">
      <w:bodyDiv w:val="1"/>
      <w:marLeft w:val="0"/>
      <w:marRight w:val="0"/>
      <w:marTop w:val="0"/>
      <w:marBottom w:val="0"/>
      <w:divBdr>
        <w:top w:val="none" w:sz="0" w:space="0" w:color="auto"/>
        <w:left w:val="none" w:sz="0" w:space="0" w:color="auto"/>
        <w:bottom w:val="none" w:sz="0" w:space="0" w:color="auto"/>
        <w:right w:val="none" w:sz="0" w:space="0" w:color="auto"/>
      </w:divBdr>
    </w:div>
    <w:div w:id="357975026">
      <w:bodyDiv w:val="1"/>
      <w:marLeft w:val="0"/>
      <w:marRight w:val="0"/>
      <w:marTop w:val="0"/>
      <w:marBottom w:val="0"/>
      <w:divBdr>
        <w:top w:val="none" w:sz="0" w:space="0" w:color="auto"/>
        <w:left w:val="none" w:sz="0" w:space="0" w:color="auto"/>
        <w:bottom w:val="none" w:sz="0" w:space="0" w:color="auto"/>
        <w:right w:val="none" w:sz="0" w:space="0" w:color="auto"/>
      </w:divBdr>
    </w:div>
    <w:div w:id="396244392">
      <w:bodyDiv w:val="1"/>
      <w:marLeft w:val="0"/>
      <w:marRight w:val="0"/>
      <w:marTop w:val="0"/>
      <w:marBottom w:val="0"/>
      <w:divBdr>
        <w:top w:val="none" w:sz="0" w:space="0" w:color="auto"/>
        <w:left w:val="none" w:sz="0" w:space="0" w:color="auto"/>
        <w:bottom w:val="none" w:sz="0" w:space="0" w:color="auto"/>
        <w:right w:val="none" w:sz="0" w:space="0" w:color="auto"/>
      </w:divBdr>
    </w:div>
    <w:div w:id="426464899">
      <w:bodyDiv w:val="1"/>
      <w:marLeft w:val="0"/>
      <w:marRight w:val="0"/>
      <w:marTop w:val="0"/>
      <w:marBottom w:val="0"/>
      <w:divBdr>
        <w:top w:val="none" w:sz="0" w:space="0" w:color="auto"/>
        <w:left w:val="none" w:sz="0" w:space="0" w:color="auto"/>
        <w:bottom w:val="none" w:sz="0" w:space="0" w:color="auto"/>
        <w:right w:val="none" w:sz="0" w:space="0" w:color="auto"/>
      </w:divBdr>
    </w:div>
    <w:div w:id="441728998">
      <w:bodyDiv w:val="1"/>
      <w:marLeft w:val="0"/>
      <w:marRight w:val="0"/>
      <w:marTop w:val="0"/>
      <w:marBottom w:val="0"/>
      <w:divBdr>
        <w:top w:val="none" w:sz="0" w:space="0" w:color="auto"/>
        <w:left w:val="none" w:sz="0" w:space="0" w:color="auto"/>
        <w:bottom w:val="none" w:sz="0" w:space="0" w:color="auto"/>
        <w:right w:val="none" w:sz="0" w:space="0" w:color="auto"/>
      </w:divBdr>
    </w:div>
    <w:div w:id="452678927">
      <w:bodyDiv w:val="1"/>
      <w:marLeft w:val="0"/>
      <w:marRight w:val="0"/>
      <w:marTop w:val="0"/>
      <w:marBottom w:val="0"/>
      <w:divBdr>
        <w:top w:val="none" w:sz="0" w:space="0" w:color="auto"/>
        <w:left w:val="none" w:sz="0" w:space="0" w:color="auto"/>
        <w:bottom w:val="none" w:sz="0" w:space="0" w:color="auto"/>
        <w:right w:val="none" w:sz="0" w:space="0" w:color="auto"/>
      </w:divBdr>
    </w:div>
    <w:div w:id="524055844">
      <w:bodyDiv w:val="1"/>
      <w:marLeft w:val="0"/>
      <w:marRight w:val="0"/>
      <w:marTop w:val="0"/>
      <w:marBottom w:val="0"/>
      <w:divBdr>
        <w:top w:val="none" w:sz="0" w:space="0" w:color="auto"/>
        <w:left w:val="none" w:sz="0" w:space="0" w:color="auto"/>
        <w:bottom w:val="none" w:sz="0" w:space="0" w:color="auto"/>
        <w:right w:val="none" w:sz="0" w:space="0" w:color="auto"/>
      </w:divBdr>
    </w:div>
    <w:div w:id="629290894">
      <w:bodyDiv w:val="1"/>
      <w:marLeft w:val="0"/>
      <w:marRight w:val="0"/>
      <w:marTop w:val="0"/>
      <w:marBottom w:val="0"/>
      <w:divBdr>
        <w:top w:val="none" w:sz="0" w:space="0" w:color="auto"/>
        <w:left w:val="none" w:sz="0" w:space="0" w:color="auto"/>
        <w:bottom w:val="none" w:sz="0" w:space="0" w:color="auto"/>
        <w:right w:val="none" w:sz="0" w:space="0" w:color="auto"/>
      </w:divBdr>
    </w:div>
    <w:div w:id="632685193">
      <w:bodyDiv w:val="1"/>
      <w:marLeft w:val="0"/>
      <w:marRight w:val="0"/>
      <w:marTop w:val="0"/>
      <w:marBottom w:val="0"/>
      <w:divBdr>
        <w:top w:val="none" w:sz="0" w:space="0" w:color="auto"/>
        <w:left w:val="none" w:sz="0" w:space="0" w:color="auto"/>
        <w:bottom w:val="none" w:sz="0" w:space="0" w:color="auto"/>
        <w:right w:val="none" w:sz="0" w:space="0" w:color="auto"/>
      </w:divBdr>
    </w:div>
    <w:div w:id="652609117">
      <w:bodyDiv w:val="1"/>
      <w:marLeft w:val="0"/>
      <w:marRight w:val="0"/>
      <w:marTop w:val="0"/>
      <w:marBottom w:val="0"/>
      <w:divBdr>
        <w:top w:val="none" w:sz="0" w:space="0" w:color="auto"/>
        <w:left w:val="none" w:sz="0" w:space="0" w:color="auto"/>
        <w:bottom w:val="none" w:sz="0" w:space="0" w:color="auto"/>
        <w:right w:val="none" w:sz="0" w:space="0" w:color="auto"/>
      </w:divBdr>
    </w:div>
    <w:div w:id="763646496">
      <w:bodyDiv w:val="1"/>
      <w:marLeft w:val="0"/>
      <w:marRight w:val="0"/>
      <w:marTop w:val="0"/>
      <w:marBottom w:val="0"/>
      <w:divBdr>
        <w:top w:val="none" w:sz="0" w:space="0" w:color="auto"/>
        <w:left w:val="none" w:sz="0" w:space="0" w:color="auto"/>
        <w:bottom w:val="none" w:sz="0" w:space="0" w:color="auto"/>
        <w:right w:val="none" w:sz="0" w:space="0" w:color="auto"/>
      </w:divBdr>
    </w:div>
    <w:div w:id="850030341">
      <w:bodyDiv w:val="1"/>
      <w:marLeft w:val="0"/>
      <w:marRight w:val="0"/>
      <w:marTop w:val="0"/>
      <w:marBottom w:val="0"/>
      <w:divBdr>
        <w:top w:val="none" w:sz="0" w:space="0" w:color="auto"/>
        <w:left w:val="none" w:sz="0" w:space="0" w:color="auto"/>
        <w:bottom w:val="none" w:sz="0" w:space="0" w:color="auto"/>
        <w:right w:val="none" w:sz="0" w:space="0" w:color="auto"/>
      </w:divBdr>
    </w:div>
    <w:div w:id="871959021">
      <w:bodyDiv w:val="1"/>
      <w:marLeft w:val="0"/>
      <w:marRight w:val="0"/>
      <w:marTop w:val="0"/>
      <w:marBottom w:val="0"/>
      <w:divBdr>
        <w:top w:val="none" w:sz="0" w:space="0" w:color="auto"/>
        <w:left w:val="none" w:sz="0" w:space="0" w:color="auto"/>
        <w:bottom w:val="none" w:sz="0" w:space="0" w:color="auto"/>
        <w:right w:val="none" w:sz="0" w:space="0" w:color="auto"/>
      </w:divBdr>
    </w:div>
    <w:div w:id="914631172">
      <w:bodyDiv w:val="1"/>
      <w:marLeft w:val="0"/>
      <w:marRight w:val="0"/>
      <w:marTop w:val="0"/>
      <w:marBottom w:val="0"/>
      <w:divBdr>
        <w:top w:val="none" w:sz="0" w:space="0" w:color="auto"/>
        <w:left w:val="none" w:sz="0" w:space="0" w:color="auto"/>
        <w:bottom w:val="none" w:sz="0" w:space="0" w:color="auto"/>
        <w:right w:val="none" w:sz="0" w:space="0" w:color="auto"/>
      </w:divBdr>
    </w:div>
    <w:div w:id="986593298">
      <w:bodyDiv w:val="1"/>
      <w:marLeft w:val="0"/>
      <w:marRight w:val="0"/>
      <w:marTop w:val="0"/>
      <w:marBottom w:val="0"/>
      <w:divBdr>
        <w:top w:val="none" w:sz="0" w:space="0" w:color="auto"/>
        <w:left w:val="none" w:sz="0" w:space="0" w:color="auto"/>
        <w:bottom w:val="none" w:sz="0" w:space="0" w:color="auto"/>
        <w:right w:val="none" w:sz="0" w:space="0" w:color="auto"/>
      </w:divBdr>
    </w:div>
    <w:div w:id="1113866115">
      <w:bodyDiv w:val="1"/>
      <w:marLeft w:val="0"/>
      <w:marRight w:val="0"/>
      <w:marTop w:val="0"/>
      <w:marBottom w:val="0"/>
      <w:divBdr>
        <w:top w:val="none" w:sz="0" w:space="0" w:color="auto"/>
        <w:left w:val="none" w:sz="0" w:space="0" w:color="auto"/>
        <w:bottom w:val="none" w:sz="0" w:space="0" w:color="auto"/>
        <w:right w:val="none" w:sz="0" w:space="0" w:color="auto"/>
      </w:divBdr>
    </w:div>
    <w:div w:id="1177961058">
      <w:bodyDiv w:val="1"/>
      <w:marLeft w:val="0"/>
      <w:marRight w:val="0"/>
      <w:marTop w:val="0"/>
      <w:marBottom w:val="0"/>
      <w:divBdr>
        <w:top w:val="none" w:sz="0" w:space="0" w:color="auto"/>
        <w:left w:val="none" w:sz="0" w:space="0" w:color="auto"/>
        <w:bottom w:val="none" w:sz="0" w:space="0" w:color="auto"/>
        <w:right w:val="none" w:sz="0" w:space="0" w:color="auto"/>
      </w:divBdr>
    </w:div>
    <w:div w:id="1217278539">
      <w:bodyDiv w:val="1"/>
      <w:marLeft w:val="0"/>
      <w:marRight w:val="0"/>
      <w:marTop w:val="0"/>
      <w:marBottom w:val="0"/>
      <w:divBdr>
        <w:top w:val="none" w:sz="0" w:space="0" w:color="auto"/>
        <w:left w:val="none" w:sz="0" w:space="0" w:color="auto"/>
        <w:bottom w:val="none" w:sz="0" w:space="0" w:color="auto"/>
        <w:right w:val="none" w:sz="0" w:space="0" w:color="auto"/>
      </w:divBdr>
    </w:div>
    <w:div w:id="1231846598">
      <w:bodyDiv w:val="1"/>
      <w:marLeft w:val="0"/>
      <w:marRight w:val="0"/>
      <w:marTop w:val="0"/>
      <w:marBottom w:val="0"/>
      <w:divBdr>
        <w:top w:val="none" w:sz="0" w:space="0" w:color="auto"/>
        <w:left w:val="none" w:sz="0" w:space="0" w:color="auto"/>
        <w:bottom w:val="none" w:sz="0" w:space="0" w:color="auto"/>
        <w:right w:val="none" w:sz="0" w:space="0" w:color="auto"/>
      </w:divBdr>
    </w:div>
    <w:div w:id="1312054905">
      <w:bodyDiv w:val="1"/>
      <w:marLeft w:val="0"/>
      <w:marRight w:val="0"/>
      <w:marTop w:val="0"/>
      <w:marBottom w:val="0"/>
      <w:divBdr>
        <w:top w:val="none" w:sz="0" w:space="0" w:color="auto"/>
        <w:left w:val="none" w:sz="0" w:space="0" w:color="auto"/>
        <w:bottom w:val="none" w:sz="0" w:space="0" w:color="auto"/>
        <w:right w:val="none" w:sz="0" w:space="0" w:color="auto"/>
      </w:divBdr>
    </w:div>
    <w:div w:id="1343972536">
      <w:bodyDiv w:val="1"/>
      <w:marLeft w:val="0"/>
      <w:marRight w:val="0"/>
      <w:marTop w:val="0"/>
      <w:marBottom w:val="0"/>
      <w:divBdr>
        <w:top w:val="none" w:sz="0" w:space="0" w:color="auto"/>
        <w:left w:val="none" w:sz="0" w:space="0" w:color="auto"/>
        <w:bottom w:val="none" w:sz="0" w:space="0" w:color="auto"/>
        <w:right w:val="none" w:sz="0" w:space="0" w:color="auto"/>
      </w:divBdr>
    </w:div>
    <w:div w:id="1480347770">
      <w:bodyDiv w:val="1"/>
      <w:marLeft w:val="0"/>
      <w:marRight w:val="0"/>
      <w:marTop w:val="0"/>
      <w:marBottom w:val="0"/>
      <w:divBdr>
        <w:top w:val="none" w:sz="0" w:space="0" w:color="auto"/>
        <w:left w:val="none" w:sz="0" w:space="0" w:color="auto"/>
        <w:bottom w:val="none" w:sz="0" w:space="0" w:color="auto"/>
        <w:right w:val="none" w:sz="0" w:space="0" w:color="auto"/>
      </w:divBdr>
    </w:div>
    <w:div w:id="1558475532">
      <w:bodyDiv w:val="1"/>
      <w:marLeft w:val="0"/>
      <w:marRight w:val="0"/>
      <w:marTop w:val="0"/>
      <w:marBottom w:val="0"/>
      <w:divBdr>
        <w:top w:val="none" w:sz="0" w:space="0" w:color="auto"/>
        <w:left w:val="none" w:sz="0" w:space="0" w:color="auto"/>
        <w:bottom w:val="none" w:sz="0" w:space="0" w:color="auto"/>
        <w:right w:val="none" w:sz="0" w:space="0" w:color="auto"/>
      </w:divBdr>
    </w:div>
    <w:div w:id="1597133271">
      <w:bodyDiv w:val="1"/>
      <w:marLeft w:val="0"/>
      <w:marRight w:val="0"/>
      <w:marTop w:val="0"/>
      <w:marBottom w:val="0"/>
      <w:divBdr>
        <w:top w:val="none" w:sz="0" w:space="0" w:color="auto"/>
        <w:left w:val="none" w:sz="0" w:space="0" w:color="auto"/>
        <w:bottom w:val="none" w:sz="0" w:space="0" w:color="auto"/>
        <w:right w:val="none" w:sz="0" w:space="0" w:color="auto"/>
      </w:divBdr>
    </w:div>
    <w:div w:id="1748336241">
      <w:bodyDiv w:val="1"/>
      <w:marLeft w:val="0"/>
      <w:marRight w:val="0"/>
      <w:marTop w:val="0"/>
      <w:marBottom w:val="0"/>
      <w:divBdr>
        <w:top w:val="none" w:sz="0" w:space="0" w:color="auto"/>
        <w:left w:val="none" w:sz="0" w:space="0" w:color="auto"/>
        <w:bottom w:val="none" w:sz="0" w:space="0" w:color="auto"/>
        <w:right w:val="none" w:sz="0" w:space="0" w:color="auto"/>
      </w:divBdr>
    </w:div>
    <w:div w:id="1921909560">
      <w:bodyDiv w:val="1"/>
      <w:marLeft w:val="0"/>
      <w:marRight w:val="0"/>
      <w:marTop w:val="0"/>
      <w:marBottom w:val="0"/>
      <w:divBdr>
        <w:top w:val="none" w:sz="0" w:space="0" w:color="auto"/>
        <w:left w:val="none" w:sz="0" w:space="0" w:color="auto"/>
        <w:bottom w:val="none" w:sz="0" w:space="0" w:color="auto"/>
        <w:right w:val="none" w:sz="0" w:space="0" w:color="auto"/>
      </w:divBdr>
    </w:div>
    <w:div w:id="2017145403">
      <w:bodyDiv w:val="1"/>
      <w:marLeft w:val="0"/>
      <w:marRight w:val="0"/>
      <w:marTop w:val="0"/>
      <w:marBottom w:val="0"/>
      <w:divBdr>
        <w:top w:val="none" w:sz="0" w:space="0" w:color="auto"/>
        <w:left w:val="none" w:sz="0" w:space="0" w:color="auto"/>
        <w:bottom w:val="none" w:sz="0" w:space="0" w:color="auto"/>
        <w:right w:val="none" w:sz="0" w:space="0" w:color="auto"/>
      </w:divBdr>
    </w:div>
    <w:div w:id="2071727692">
      <w:bodyDiv w:val="1"/>
      <w:marLeft w:val="0"/>
      <w:marRight w:val="0"/>
      <w:marTop w:val="0"/>
      <w:marBottom w:val="0"/>
      <w:divBdr>
        <w:top w:val="none" w:sz="0" w:space="0" w:color="auto"/>
        <w:left w:val="none" w:sz="0" w:space="0" w:color="auto"/>
        <w:bottom w:val="none" w:sz="0" w:space="0" w:color="auto"/>
        <w:right w:val="none" w:sz="0" w:space="0" w:color="auto"/>
      </w:divBdr>
    </w:div>
    <w:div w:id="2106876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Download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168</TotalTime>
  <Pages>3</Pages>
  <Words>1818</Words>
  <Characters>10364</Characters>
  <Application>Microsoft Macintosh Word</Application>
  <DocSecurity>0</DocSecurity>
  <Lines>86</Lines>
  <Paragraphs>24</Paragraphs>
  <ScaleCrop>false</ScaleCrop>
  <Company>Home</Company>
  <LinksUpToDate>false</LinksUpToDate>
  <CharactersWithSpaces>12158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Emily Southern</cp:lastModifiedBy>
  <cp:revision>21</cp:revision>
  <cp:lastPrinted>2012-01-18T03:39:00Z</cp:lastPrinted>
  <dcterms:created xsi:type="dcterms:W3CDTF">2018-04-25T21:10:00Z</dcterms:created>
  <dcterms:modified xsi:type="dcterms:W3CDTF">2018-05-05T01:41:00Z</dcterms:modified>
</cp:coreProperties>
</file>